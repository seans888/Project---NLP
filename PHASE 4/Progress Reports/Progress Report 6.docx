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E4190" w:rsidR="00AC1680" w:rsidP="00AC1680" w:rsidRDefault="00796AE2" w14:paraId="21CF04AC" w14:textId="77777777">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Pr="00AC1680" w:rsidR="004C4A05" w:rsidP="4E886D23" w:rsidRDefault="609D95C2" w14:paraId="744279A2" w14:textId="77777777" w14:noSpellErr="1">
      <w:pPr>
        <w:jc w:val="center"/>
        <w:rPr>
          <w:b w:val="1"/>
          <w:bCs w:val="1"/>
          <w:sz w:val="40"/>
          <w:szCs w:val="40"/>
        </w:rPr>
      </w:pPr>
      <w:r w:rsidRPr="4E886D23" w:rsidR="4E886D23">
        <w:rPr>
          <w:b w:val="1"/>
          <w:bCs w:val="1"/>
          <w:sz w:val="40"/>
          <w:szCs w:val="40"/>
        </w:rPr>
        <w:t>Project Status Report</w:t>
      </w:r>
    </w:p>
    <w:p w:rsidR="00AC1680" w:rsidP="00AC1680" w:rsidRDefault="00D744E7" w14:paraId="74D5C0CF" w14:textId="77777777">
      <w:pPr>
        <w:spacing w:before="120" w:after="120"/>
        <w:jc w:val="center"/>
      </w:pPr>
      <w:r>
        <w:pict w14:anchorId="4B7341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7.2pt" o:hr="t" o:hrpct="0" o:hralign="center" type="#_x0000_t75">
            <v:imagedata o:title="BD10290_" r:id="rId11"/>
          </v:shape>
        </w:pict>
      </w:r>
    </w:p>
    <w:p w:rsidRPr="00F94D33" w:rsidR="00AC1680" w:rsidP="4E886D23" w:rsidRDefault="00AC1680" w14:paraId="3D409768" w14:textId="1DBADFB9" w14:noSpellErr="1">
      <w:pPr>
        <w:tabs>
          <w:tab w:val="left" w:pos="1980"/>
        </w:tabs>
        <w:spacing w:before="120"/>
        <w:ind w:left="3600" w:hanging="3600"/>
        <w:rPr>
          <w:rFonts w:ascii="Arial" w:hAnsi="Arial" w:eastAsia="Arial" w:cs="Arial"/>
          <w:sz w:val="22"/>
          <w:szCs w:val="22"/>
        </w:rPr>
      </w:pPr>
      <w:r w:rsidRPr="4E886D23" w:rsidR="4E886D23">
        <w:rPr>
          <w:rFonts w:ascii="Arial" w:hAnsi="Arial" w:eastAsia="Arial" w:cs="Arial"/>
          <w:b w:val="1"/>
          <w:bCs w:val="1"/>
          <w:sz w:val="22"/>
          <w:szCs w:val="22"/>
        </w:rPr>
        <w:t>Project Name:</w:t>
      </w:r>
      <w:r w:rsidRPr="4E886D23" w:rsidR="4E886D23">
        <w:rPr>
          <w:rFonts w:ascii="Arial" w:hAnsi="Arial" w:eastAsia="Arial" w:cs="Arial"/>
          <w:b w:val="1"/>
          <w:bCs w:val="1"/>
          <w:sz w:val="22"/>
          <w:szCs w:val="22"/>
        </w:rPr>
        <w:t xml:space="preserve"> </w:t>
      </w:r>
      <w:r w:rsidRPr="4E886D23" w:rsidR="4E886D23">
        <w:rPr>
          <w:rFonts w:ascii="Arial" w:hAnsi="Arial" w:eastAsia="Arial" w:cs="Arial"/>
          <w:sz w:val="22"/>
          <w:szCs w:val="22"/>
        </w:rPr>
        <w:t>Cyberbullying Detection Using Support Vector Machine (SVM) Algorithm</w:t>
      </w:r>
    </w:p>
    <w:p w:rsidRPr="00F94D33" w:rsidR="00AC1680" w:rsidP="4E886D23" w:rsidRDefault="00AC1680" w14:paraId="1278AFFF" w14:textId="635A59D1">
      <w:pPr>
        <w:tabs>
          <w:tab w:val="left" w:pos="1980"/>
        </w:tabs>
        <w:spacing w:before="120"/>
        <w:ind w:left="3600" w:hanging="3600"/>
        <w:rPr>
          <w:rFonts w:ascii="Arial" w:hAnsi="Arial" w:eastAsia="Arial" w:cs="Arial"/>
          <w:sz w:val="22"/>
          <w:szCs w:val="22"/>
        </w:rPr>
      </w:pPr>
      <w:r w:rsidRPr="4E886D23" w:rsidR="4E886D23">
        <w:rPr>
          <w:rFonts w:ascii="Arial" w:hAnsi="Arial" w:eastAsia="Arial" w:cs="Arial"/>
          <w:b w:val="1"/>
          <w:bCs w:val="1"/>
          <w:sz w:val="22"/>
          <w:szCs w:val="22"/>
        </w:rPr>
        <w:t>Department:</w:t>
      </w:r>
      <w:r w:rsidRPr="4E886D23" w:rsidR="4E886D23">
        <w:rPr>
          <w:rFonts w:ascii="Arial" w:hAnsi="Arial" w:eastAsia="Arial" w:cs="Arial"/>
          <w:b w:val="1"/>
          <w:bCs w:val="1"/>
          <w:sz w:val="22"/>
          <w:szCs w:val="22"/>
        </w:rPr>
        <w:t xml:space="preserve"> </w:t>
      </w:r>
      <w:r w:rsidRPr="4E886D23" w:rsidR="4E886D23">
        <w:rPr>
          <w:rFonts w:ascii="Arial" w:hAnsi="Arial" w:eastAsia="Arial" w:cs="Arial"/>
          <w:sz w:val="22"/>
          <w:szCs w:val="22"/>
        </w:rPr>
        <w:t>School of Computing and Information Technology (</w:t>
      </w:r>
      <w:proofErr w:type="spellStart"/>
      <w:r w:rsidRPr="4E886D23" w:rsidR="4E886D23">
        <w:rPr>
          <w:rFonts w:ascii="Arial" w:hAnsi="Arial" w:eastAsia="Arial" w:cs="Arial"/>
          <w:sz w:val="22"/>
          <w:szCs w:val="22"/>
        </w:rPr>
        <w:t>SoCIT</w:t>
      </w:r>
      <w:proofErr w:type="spellEnd"/>
      <w:r w:rsidRPr="4E886D23" w:rsidR="4E886D23">
        <w:rPr>
          <w:rFonts w:ascii="Arial" w:hAnsi="Arial" w:eastAsia="Arial" w:cs="Arial"/>
          <w:sz w:val="22"/>
          <w:szCs w:val="22"/>
        </w:rPr>
        <w:t>)</w:t>
      </w:r>
    </w:p>
    <w:p w:rsidRPr="00F94D33" w:rsidR="00AC1680" w:rsidP="4E886D23" w:rsidRDefault="280FB8F1" w14:paraId="1B311092" w14:textId="507A6BFE" w14:noSpellErr="1">
      <w:pPr>
        <w:tabs>
          <w:tab w:val="left" w:pos="1980"/>
        </w:tabs>
        <w:spacing w:before="120"/>
        <w:ind w:left="3600" w:hanging="3600"/>
        <w:rPr>
          <w:rFonts w:ascii="Arial" w:hAnsi="Arial" w:eastAsia="Arial" w:cs="Arial"/>
          <w:sz w:val="22"/>
          <w:szCs w:val="22"/>
        </w:rPr>
      </w:pPr>
      <w:r w:rsidRPr="4E886D23" w:rsidR="4E886D23">
        <w:rPr>
          <w:rFonts w:ascii="Arial" w:hAnsi="Arial" w:eastAsia="Arial" w:cs="Arial"/>
          <w:b w:val="1"/>
          <w:bCs w:val="1"/>
          <w:sz w:val="22"/>
          <w:szCs w:val="22"/>
        </w:rPr>
        <w:t>Focus Area:</w:t>
      </w:r>
      <w:r w:rsidRPr="4E886D23" w:rsidR="4E886D23">
        <w:rPr>
          <w:rFonts w:ascii="Arial" w:hAnsi="Arial" w:eastAsia="Arial" w:cs="Arial"/>
          <w:sz w:val="22"/>
          <w:szCs w:val="22"/>
        </w:rPr>
        <w:t xml:space="preserve"> Metro Manila (NCR), Philippines</w:t>
      </w:r>
    </w:p>
    <w:p w:rsidR="280FB8F1" w:rsidP="280FB8F1" w:rsidRDefault="280FB8F1" w14:paraId="71D9D2C7" w14:textId="7C975AAF" w14:noSpellErr="1">
      <w:pPr>
        <w:ind w:left="3600" w:hanging="3600"/>
      </w:pPr>
      <w:r w:rsidRPr="4E886D23" w:rsidR="4E886D23">
        <w:rPr>
          <w:rFonts w:ascii="Arial" w:hAnsi="Arial" w:eastAsia="Arial" w:cs="Arial"/>
          <w:b w:val="1"/>
          <w:bCs w:val="1"/>
          <w:sz w:val="22"/>
          <w:szCs w:val="22"/>
        </w:rPr>
        <w:t xml:space="preserve">Product: </w:t>
      </w:r>
      <w:r w:rsidRPr="4E886D23" w:rsidR="4E886D23">
        <w:rPr>
          <w:rFonts w:ascii="Arial" w:hAnsi="Arial" w:eastAsia="Arial" w:cs="Arial"/>
          <w:sz w:val="22"/>
          <w:szCs w:val="22"/>
        </w:rPr>
        <w:t>Cyberbullying detection model</w:t>
      </w:r>
    </w:p>
    <w:p w:rsidR="00AC1680" w:rsidP="00AC1680" w:rsidRDefault="00D744E7" w14:paraId="7222B5B0" w14:textId="77777777">
      <w:pPr>
        <w:spacing w:before="240" w:after="240"/>
        <w:jc w:val="center"/>
      </w:pPr>
      <w:r>
        <w:pict w14:anchorId="2D1B1D19">
          <v:shape id="_x0000_i1026" style="width:6in;height:7.2pt" o:hr="t" o:hrpct="0" o:hralign="center" type="#_x0000_t75">
            <v:imagedata o:title="BD10290_" r:id="rId11"/>
          </v:shape>
        </w:pict>
      </w:r>
    </w:p>
    <w:p w:rsidRPr="003557E7" w:rsidR="00F61DD2" w:rsidP="4E886D23" w:rsidRDefault="609D95C2" w14:paraId="2FF397EC" w14:textId="77777777" w14:noSpellErr="1">
      <w:pPr>
        <w:tabs>
          <w:tab w:val="left" w:pos="6120"/>
        </w:tabs>
        <w:spacing w:before="240" w:after="120"/>
        <w:rPr>
          <w:b w:val="1"/>
          <w:bCs w:val="1"/>
          <w:sz w:val="22"/>
          <w:szCs w:val="22"/>
        </w:rPr>
      </w:pPr>
      <w:r w:rsidRPr="4E886D23" w:rsidR="4E886D23">
        <w:rPr>
          <w:b w:val="1"/>
          <w:bCs w:val="1"/>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Pr="003E4190" w:rsidR="003557E7" w:rsidTr="4E886D23" w14:paraId="539B2ACD" w14:textId="77777777">
        <w:trPr>
          <w:trHeight w:val="20"/>
        </w:trPr>
        <w:tc>
          <w:tcPr>
            <w:tcW w:w="4320" w:type="dxa"/>
            <w:shd w:val="clear" w:color="auto" w:fill="D9D9D9" w:themeFill="background1" w:themeFillShade="D9"/>
            <w:tcMar>
              <w:top w:w="43" w:type="dxa"/>
              <w:bottom w:w="43" w:type="dxa"/>
            </w:tcMar>
            <w:vAlign w:val="center"/>
          </w:tcPr>
          <w:p w:rsidRPr="003E4190" w:rsidR="003557E7" w:rsidP="4E886D23" w:rsidRDefault="609D95C2" w14:paraId="1593888C" w14:textId="77777777" w14:noSpellErr="1">
            <w:pPr>
              <w:tabs>
                <w:tab w:val="left" w:pos="6120"/>
              </w:tabs>
              <w:rPr>
                <w:rFonts w:ascii="Arial" w:hAnsi="Arial" w:eastAsia="Arial" w:cs="Arial"/>
                <w:b w:val="1"/>
                <w:bCs w:val="1"/>
              </w:rPr>
            </w:pPr>
            <w:r w:rsidRPr="4E886D23" w:rsidR="4E886D23">
              <w:rPr>
                <w:rFonts w:ascii="Arial" w:hAnsi="Arial" w:eastAsia="Arial" w:cs="Arial"/>
                <w:b w:val="1"/>
                <w:bCs w:val="1"/>
              </w:rPr>
              <w:t>Document Owner(s)</w:t>
            </w:r>
          </w:p>
        </w:tc>
        <w:tc>
          <w:tcPr>
            <w:tcW w:w="4320" w:type="dxa"/>
            <w:shd w:val="clear" w:color="auto" w:fill="D9D9D9" w:themeFill="background1" w:themeFillShade="D9"/>
            <w:tcMar>
              <w:top w:w="43" w:type="dxa"/>
              <w:bottom w:w="43" w:type="dxa"/>
            </w:tcMar>
            <w:vAlign w:val="center"/>
          </w:tcPr>
          <w:p w:rsidRPr="003E4190" w:rsidR="003557E7" w:rsidP="4E886D23" w:rsidRDefault="609D95C2" w14:paraId="295FB9ED" w14:textId="77777777" w14:noSpellErr="1">
            <w:pPr>
              <w:tabs>
                <w:tab w:val="left" w:pos="6120"/>
              </w:tabs>
              <w:rPr>
                <w:rFonts w:ascii="Arial" w:hAnsi="Arial" w:eastAsia="Arial" w:cs="Arial"/>
                <w:b w:val="1"/>
                <w:bCs w:val="1"/>
              </w:rPr>
            </w:pPr>
            <w:r w:rsidRPr="4E886D23" w:rsidR="4E886D23">
              <w:rPr>
                <w:rFonts w:ascii="Arial" w:hAnsi="Arial" w:eastAsia="Arial" w:cs="Arial"/>
                <w:b w:val="1"/>
                <w:bCs w:val="1"/>
              </w:rPr>
              <w:t>Project/Organization Role</w:t>
            </w:r>
          </w:p>
        </w:tc>
      </w:tr>
      <w:tr w:rsidRPr="003557E7" w:rsidR="003557E7" w:rsidTr="4E886D23" w14:paraId="33361C09" w14:textId="77777777">
        <w:tc>
          <w:tcPr>
            <w:tcW w:w="4320" w:type="dxa"/>
            <w:tcMar>
              <w:top w:w="43" w:type="dxa"/>
              <w:bottom w:w="43" w:type="dxa"/>
            </w:tcMar>
          </w:tcPr>
          <w:p w:rsidRPr="003557E7" w:rsidR="003557E7" w:rsidP="4E886D23" w:rsidRDefault="609D95C2" w14:paraId="67F29B5F" w14:textId="77777777"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Samantha Mallari</w:t>
            </w:r>
          </w:p>
        </w:tc>
        <w:tc>
          <w:tcPr>
            <w:tcW w:w="4320" w:type="dxa"/>
            <w:tcMar>
              <w:top w:w="43" w:type="dxa"/>
              <w:bottom w:w="43" w:type="dxa"/>
            </w:tcMar>
          </w:tcPr>
          <w:p w:rsidRPr="003557E7" w:rsidR="003557E7" w:rsidP="4E886D23" w:rsidRDefault="609D95C2" w14:paraId="675FA6DD" w14:textId="0C6B656D"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Project Manager</w:t>
            </w:r>
            <w:r w:rsidRPr="4E886D23" w:rsidR="4E886D23">
              <w:rPr>
                <w:rFonts w:ascii="Arial" w:hAnsi="Arial" w:eastAsia="Arial" w:cs="Arial"/>
                <w:sz w:val="20"/>
                <w:szCs w:val="20"/>
              </w:rPr>
              <w:t xml:space="preserve"> / Documentations Manager / Developer</w:t>
            </w:r>
          </w:p>
        </w:tc>
      </w:tr>
      <w:tr w:rsidRPr="003557E7" w:rsidR="003557E7" w:rsidTr="4E886D23" w14:paraId="6C5016BA" w14:textId="77777777">
        <w:tc>
          <w:tcPr>
            <w:tcW w:w="4320" w:type="dxa"/>
            <w:tcMar>
              <w:top w:w="43" w:type="dxa"/>
              <w:bottom w:w="43" w:type="dxa"/>
            </w:tcMar>
          </w:tcPr>
          <w:p w:rsidRPr="003557E7" w:rsidR="003557E7" w:rsidP="4E886D23" w:rsidRDefault="609D95C2" w14:paraId="1DBC1A5A" w14:textId="77777777"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Faith Ballesteros</w:t>
            </w:r>
          </w:p>
        </w:tc>
        <w:tc>
          <w:tcPr>
            <w:tcW w:w="4320" w:type="dxa"/>
            <w:tcMar>
              <w:top w:w="43" w:type="dxa"/>
              <w:bottom w:w="43" w:type="dxa"/>
            </w:tcMar>
          </w:tcPr>
          <w:p w:rsidRPr="003557E7" w:rsidR="003557E7" w:rsidP="4E886D23" w:rsidRDefault="609D95C2" w14:paraId="53A9E584" w14:textId="4AB77D06"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Documentations Manager</w:t>
            </w:r>
            <w:r w:rsidRPr="4E886D23" w:rsidR="4E886D23">
              <w:rPr>
                <w:rFonts w:ascii="Arial" w:hAnsi="Arial" w:eastAsia="Arial" w:cs="Arial"/>
                <w:sz w:val="20"/>
                <w:szCs w:val="20"/>
              </w:rPr>
              <w:t xml:space="preserve"> / Design Lead (UI)</w:t>
            </w:r>
          </w:p>
        </w:tc>
      </w:tr>
      <w:tr w:rsidRPr="003557E7" w:rsidR="003557E7" w:rsidTr="4E886D23" w14:paraId="420F2113" w14:textId="77777777">
        <w:tc>
          <w:tcPr>
            <w:tcW w:w="4320" w:type="dxa"/>
            <w:tcMar>
              <w:top w:w="43" w:type="dxa"/>
              <w:bottom w:w="43" w:type="dxa"/>
            </w:tcMar>
          </w:tcPr>
          <w:p w:rsidRPr="003557E7" w:rsidR="003557E7" w:rsidP="4E886D23" w:rsidRDefault="609D95C2" w14:paraId="5B12DCD5" w14:textId="77777777">
            <w:pPr>
              <w:pStyle w:val="TableText"/>
              <w:spacing w:before="20" w:after="60"/>
              <w:rPr>
                <w:rFonts w:ascii="Arial" w:hAnsi="Arial" w:eastAsia="Arial" w:cs="Arial"/>
                <w:sz w:val="20"/>
                <w:szCs w:val="20"/>
              </w:rPr>
            </w:pPr>
            <w:r w:rsidRPr="4E886D23" w:rsidR="4E886D23">
              <w:rPr>
                <w:rFonts w:ascii="Arial" w:hAnsi="Arial" w:eastAsia="Arial" w:cs="Arial"/>
                <w:sz w:val="20"/>
                <w:szCs w:val="20"/>
              </w:rPr>
              <w:t xml:space="preserve">Eva </w:t>
            </w:r>
            <w:proofErr w:type="spellStart"/>
            <w:r w:rsidRPr="4E886D23" w:rsidR="4E886D23">
              <w:rPr>
                <w:rFonts w:ascii="Arial" w:hAnsi="Arial" w:eastAsia="Arial" w:cs="Arial"/>
                <w:sz w:val="20"/>
                <w:szCs w:val="20"/>
              </w:rPr>
              <w:t>Samillano</w:t>
            </w:r>
            <w:proofErr w:type="spellEnd"/>
          </w:p>
        </w:tc>
        <w:tc>
          <w:tcPr>
            <w:tcW w:w="4320" w:type="dxa"/>
            <w:tcMar>
              <w:top w:w="43" w:type="dxa"/>
              <w:bottom w:w="43" w:type="dxa"/>
            </w:tcMar>
          </w:tcPr>
          <w:p w:rsidRPr="003557E7" w:rsidR="003557E7" w:rsidP="4E886D23" w:rsidRDefault="609D95C2" w14:paraId="496B1DAF" w14:textId="6812E086"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Developer</w:t>
            </w:r>
            <w:r w:rsidRPr="4E886D23" w:rsidR="4E886D23">
              <w:rPr>
                <w:rFonts w:ascii="Arial" w:hAnsi="Arial" w:eastAsia="Arial" w:cs="Arial"/>
                <w:sz w:val="20"/>
                <w:szCs w:val="20"/>
              </w:rPr>
              <w:t xml:space="preserve"> / Analyst</w:t>
            </w:r>
          </w:p>
        </w:tc>
      </w:tr>
      <w:tr w:rsidRPr="003557E7" w:rsidR="00026A21" w:rsidTr="4E886D23" w14:paraId="0D47ECF5" w14:textId="77777777">
        <w:tc>
          <w:tcPr>
            <w:tcW w:w="4320" w:type="dxa"/>
            <w:tcMar>
              <w:top w:w="43" w:type="dxa"/>
              <w:bottom w:w="43" w:type="dxa"/>
            </w:tcMar>
          </w:tcPr>
          <w:p w:rsidR="00026A21" w:rsidP="4E886D23" w:rsidRDefault="609D95C2" w14:paraId="39071B0B" w14:textId="77777777">
            <w:pPr>
              <w:pStyle w:val="TableText"/>
              <w:spacing w:before="20" w:after="60"/>
              <w:rPr>
                <w:rFonts w:ascii="Arial" w:hAnsi="Arial" w:eastAsia="Arial" w:cs="Arial"/>
                <w:sz w:val="20"/>
                <w:szCs w:val="20"/>
              </w:rPr>
            </w:pPr>
            <w:r w:rsidRPr="4E886D23" w:rsidR="4E886D23">
              <w:rPr>
                <w:rFonts w:ascii="Arial" w:hAnsi="Arial" w:eastAsia="Arial" w:cs="Arial"/>
                <w:sz w:val="20"/>
                <w:szCs w:val="20"/>
              </w:rPr>
              <w:t xml:space="preserve">Paulo </w:t>
            </w:r>
            <w:proofErr w:type="spellStart"/>
            <w:r w:rsidRPr="4E886D23" w:rsidR="4E886D23">
              <w:rPr>
                <w:rFonts w:ascii="Arial" w:hAnsi="Arial" w:eastAsia="Arial" w:cs="Arial"/>
                <w:sz w:val="20"/>
                <w:szCs w:val="20"/>
              </w:rPr>
              <w:t>Capuz</w:t>
            </w:r>
            <w:proofErr w:type="spellEnd"/>
          </w:p>
        </w:tc>
        <w:tc>
          <w:tcPr>
            <w:tcW w:w="4320" w:type="dxa"/>
            <w:tcMar>
              <w:top w:w="43" w:type="dxa"/>
              <w:bottom w:w="43" w:type="dxa"/>
            </w:tcMar>
          </w:tcPr>
          <w:p w:rsidR="00026A21" w:rsidP="4E886D23" w:rsidRDefault="609D95C2" w14:paraId="17934E76" w14:textId="77777777"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Developer</w:t>
            </w:r>
          </w:p>
        </w:tc>
      </w:tr>
      <w:tr w:rsidRPr="003557E7" w:rsidR="00026A21" w:rsidTr="4E886D23" w14:paraId="5BF3D736" w14:textId="77777777">
        <w:tc>
          <w:tcPr>
            <w:tcW w:w="4320" w:type="dxa"/>
            <w:tcMar>
              <w:top w:w="43" w:type="dxa"/>
              <w:bottom w:w="43" w:type="dxa"/>
            </w:tcMar>
          </w:tcPr>
          <w:p w:rsidR="00026A21" w:rsidP="4E886D23" w:rsidRDefault="609D95C2" w14:paraId="37D7D5FA" w14:textId="77777777"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Jason Juarez</w:t>
            </w:r>
          </w:p>
        </w:tc>
        <w:tc>
          <w:tcPr>
            <w:tcW w:w="4320" w:type="dxa"/>
            <w:tcMar>
              <w:top w:w="43" w:type="dxa"/>
              <w:bottom w:w="43" w:type="dxa"/>
            </w:tcMar>
          </w:tcPr>
          <w:p w:rsidR="00026A21" w:rsidP="4E886D23" w:rsidRDefault="609D95C2" w14:paraId="75D75D25" w14:textId="4D8A83BE" w14:noSpellErr="1">
            <w:pPr>
              <w:pStyle w:val="TableText"/>
              <w:spacing w:before="20" w:after="60"/>
              <w:rPr>
                <w:rFonts w:ascii="Arial" w:hAnsi="Arial" w:eastAsia="Arial" w:cs="Arial"/>
                <w:sz w:val="20"/>
                <w:szCs w:val="20"/>
              </w:rPr>
            </w:pPr>
            <w:r w:rsidRPr="4E886D23" w:rsidR="4E886D23">
              <w:rPr>
                <w:rFonts w:ascii="Arial" w:hAnsi="Arial" w:eastAsia="Arial" w:cs="Arial"/>
                <w:sz w:val="20"/>
                <w:szCs w:val="20"/>
              </w:rPr>
              <w:t>Documentations Manager</w:t>
            </w:r>
          </w:p>
        </w:tc>
      </w:tr>
    </w:tbl>
    <w:p w:rsidRPr="004656E5" w:rsidR="004C4A05" w:rsidRDefault="004C4A05" w14:paraId="27A67652" w14:textId="77777777"/>
    <w:p w:rsidRPr="003557E7" w:rsidR="004C4A05" w:rsidP="4E886D23" w:rsidRDefault="609D95C2" w14:paraId="3EF829D7" w14:textId="77777777" w14:noSpellErr="1">
      <w:pPr>
        <w:tabs>
          <w:tab w:val="left" w:pos="6120"/>
        </w:tabs>
        <w:spacing w:before="240" w:after="120"/>
        <w:rPr>
          <w:b w:val="1"/>
          <w:bCs w:val="1"/>
          <w:sz w:val="22"/>
          <w:szCs w:val="22"/>
        </w:rPr>
      </w:pPr>
      <w:r w:rsidRPr="4E886D23" w:rsidR="4E886D23">
        <w:rPr>
          <w:b w:val="1"/>
          <w:bCs w:val="1"/>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Pr="003557E7" w:rsidR="004C4A05" w:rsidTr="4E886D23" w14:paraId="01D87ACA" w14:textId="77777777">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260" w:type="dxa"/>
            <w:shd w:val="clear" w:color="auto" w:fill="D9D9D9" w:themeFill="background1" w:themeFillShade="D9"/>
            <w:tcMar/>
          </w:tcPr>
          <w:p w:rsidRPr="003557E7" w:rsidR="004C4A05" w:rsidP="4E886D23" w:rsidRDefault="609D95C2" w14:paraId="0CF20C17" w14:textId="77777777" w14:noSpellErr="1">
            <w:pPr>
              <w:tabs>
                <w:tab w:val="left" w:pos="6120"/>
              </w:tabs>
              <w:rPr>
                <w:rFonts w:ascii="Arial" w:hAnsi="Arial" w:eastAsia="Arial" w:cs="Arial"/>
                <w:b w:val="1"/>
                <w:bCs w:val="1"/>
              </w:rPr>
            </w:pPr>
            <w:r w:rsidRPr="4E886D23" w:rsidR="4E886D23">
              <w:rPr>
                <w:rFonts w:ascii="Arial" w:hAnsi="Arial" w:eastAsia="Arial" w:cs="Arial"/>
                <w:b w:val="1"/>
                <w:bCs w:val="1"/>
              </w:rPr>
              <w:t>Version</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D9D9D9" w:themeFill="background1" w:themeFillShade="D9"/>
            <w:tcMar/>
          </w:tcPr>
          <w:p w:rsidRPr="003557E7" w:rsidR="004C4A05" w:rsidP="4E886D23" w:rsidRDefault="004C4A05" w14:paraId="6250392C" w14:textId="77777777" w14:noSpellErr="1">
            <w:pPr>
              <w:tabs>
                <w:tab w:val="left" w:pos="6120"/>
              </w:tabs>
              <w:rPr>
                <w:rFonts w:ascii="Arial" w:hAnsi="Arial" w:eastAsia="Arial" w:cs="Arial"/>
                <w:b w:val="1"/>
                <w:bCs w:val="1"/>
              </w:rPr>
            </w:pPr>
            <w:bookmarkStart w:name="_Toc500731307" w:id="0"/>
            <w:bookmarkStart w:name="_Toc500731349" w:id="1"/>
            <w:bookmarkStart w:name="_Toc500731407" w:id="2"/>
            <w:bookmarkStart w:name="_Toc500741301" w:id="3"/>
            <w:bookmarkStart w:name="_Toc500743056" w:id="4"/>
            <w:bookmarkStart w:name="_Toc500745755" w:id="5"/>
            <w:bookmarkStart w:name="_Toc500746078" w:id="6"/>
            <w:bookmarkStart w:name="_Toc500746142" w:id="7"/>
            <w:r w:rsidRPr="4E886D23">
              <w:rPr>
                <w:rFonts w:ascii="Arial" w:hAnsi="Arial" w:eastAsia="Arial" w:cs="Arial"/>
                <w:b w:val="1"/>
                <w:bCs w:val="1"/>
              </w:rPr>
              <w:t>Date</w:t>
            </w:r>
            <w:bookmarkEnd w:id="0"/>
            <w:bookmarkEnd w:id="1"/>
            <w:bookmarkEnd w:id="2"/>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1980" w:type="dxa"/>
            <w:shd w:val="clear" w:color="auto" w:fill="D9D9D9" w:themeFill="background1" w:themeFillShade="D9"/>
            <w:tcMar/>
          </w:tcPr>
          <w:p w:rsidRPr="003557E7" w:rsidR="004C4A05" w:rsidP="4E886D23" w:rsidRDefault="609D95C2" w14:paraId="1E5D3101" w14:textId="77777777" w14:noSpellErr="1">
            <w:pPr>
              <w:tabs>
                <w:tab w:val="left" w:pos="6120"/>
              </w:tabs>
              <w:rPr>
                <w:rFonts w:ascii="Arial" w:hAnsi="Arial" w:eastAsia="Arial" w:cs="Arial"/>
                <w:b w:val="1"/>
                <w:bCs w:val="1"/>
              </w:rPr>
            </w:pPr>
            <w:r w:rsidRPr="4E886D23" w:rsidR="4E886D23">
              <w:rPr>
                <w:rFonts w:ascii="Arial" w:hAnsi="Arial" w:eastAsia="Arial" w:cs="Arial"/>
                <w:b w:val="1"/>
                <w:bCs w:val="1"/>
              </w:rPr>
              <w:t>Author</w:t>
            </w:r>
          </w:p>
        </w:tc>
        <w:tc>
          <w:tcPr>
            <w:cnfStyle w:val="000001000000" w:firstRow="0" w:lastRow="0" w:firstColumn="0" w:lastColumn="0" w:oddVBand="0" w:evenVBand="1" w:oddHBand="0" w:evenHBand="0" w:firstRowFirstColumn="0" w:firstRowLastColumn="0" w:lastRowFirstColumn="0" w:lastRowLastColumn="0"/>
            <w:tcW w:w="4140" w:type="dxa"/>
            <w:shd w:val="clear" w:color="auto" w:fill="D9D9D9" w:themeFill="background1" w:themeFillShade="D9"/>
            <w:tcMar/>
          </w:tcPr>
          <w:p w:rsidRPr="003557E7" w:rsidR="004C4A05" w:rsidP="4E886D23" w:rsidRDefault="004C4A05" w14:paraId="5083CD90" w14:textId="77777777" w14:noSpellErr="1">
            <w:pPr>
              <w:tabs>
                <w:tab w:val="left" w:pos="6120"/>
              </w:tabs>
              <w:rPr>
                <w:rFonts w:ascii="Arial" w:hAnsi="Arial" w:eastAsia="Arial" w:cs="Arial"/>
                <w:b w:val="1"/>
                <w:bCs w:val="1"/>
              </w:rPr>
            </w:pPr>
            <w:bookmarkStart w:name="_Toc500731308" w:id="8"/>
            <w:bookmarkStart w:name="_Toc500731350" w:id="9"/>
            <w:bookmarkStart w:name="_Toc500731408" w:id="10"/>
            <w:bookmarkStart w:name="_Toc500741302" w:id="11"/>
            <w:bookmarkStart w:name="_Toc500743057" w:id="12"/>
            <w:bookmarkStart w:name="_Toc500745756" w:id="13"/>
            <w:bookmarkStart w:name="_Toc500746079" w:id="14"/>
            <w:bookmarkStart w:name="_Toc500746143" w:id="15"/>
            <w:r w:rsidRPr="4E886D23">
              <w:rPr>
                <w:rFonts w:ascii="Arial" w:hAnsi="Arial" w:eastAsia="Arial" w:cs="Arial"/>
                <w:b w:val="1"/>
                <w:bCs w:val="1"/>
              </w:rPr>
              <w:t>Change Description</w:t>
            </w:r>
            <w:bookmarkEnd w:id="8"/>
            <w:bookmarkEnd w:id="9"/>
            <w:bookmarkEnd w:id="10"/>
            <w:bookmarkEnd w:id="11"/>
            <w:bookmarkEnd w:id="12"/>
            <w:bookmarkEnd w:id="13"/>
            <w:bookmarkEnd w:id="14"/>
            <w:bookmarkEnd w:id="15"/>
          </w:p>
        </w:tc>
      </w:tr>
      <w:tr w:rsidRPr="003557E7" w:rsidR="004C4A05" w:rsidTr="4E886D23" w14:paraId="31AC67B0"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003557E7" w:rsidR="004C4A05" w:rsidP="4E886D23" w:rsidRDefault="609D95C2" w14:paraId="7CF93481" w14:textId="77777777">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1.0</w:t>
            </w:r>
          </w:p>
        </w:tc>
        <w:tc>
          <w:tcPr>
            <w:cnfStyle w:val="000001000000" w:firstRow="0" w:lastRow="0" w:firstColumn="0" w:lastColumn="0" w:oddVBand="0" w:evenVBand="1" w:oddHBand="0" w:evenHBand="0" w:firstRowFirstColumn="0" w:firstRowLastColumn="0" w:lastRowFirstColumn="0" w:lastRowLastColumn="0"/>
            <w:tcW w:w="1260" w:type="dxa"/>
            <w:tcMar/>
          </w:tcPr>
          <w:p w:rsidRPr="003557E7" w:rsidR="004C4A05" w:rsidP="4E886D23" w:rsidRDefault="609D95C2" w14:paraId="2CAB21B1" w14:textId="4FF83271"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01/29/17</w:t>
            </w:r>
          </w:p>
        </w:tc>
        <w:tc>
          <w:tcPr>
            <w:cnfStyle w:val="000010000000" w:firstRow="0" w:lastRow="0" w:firstColumn="0" w:lastColumn="0" w:oddVBand="1" w:evenVBand="0" w:oddHBand="0" w:evenHBand="0" w:firstRowFirstColumn="0" w:firstRowLastColumn="0" w:lastRowFirstColumn="0" w:lastRowLastColumn="0"/>
            <w:tcW w:w="1980" w:type="dxa"/>
            <w:tcMar/>
          </w:tcPr>
          <w:p w:rsidRPr="003557E7" w:rsidR="004C4A05" w:rsidP="4E886D23" w:rsidRDefault="609D95C2" w14:paraId="2CF83B5D" w14:textId="77777777"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003557E7" w:rsidR="004C4A05" w:rsidP="4E886D23" w:rsidRDefault="609D95C2" w14:paraId="643CA88D" w14:textId="77777777" w14:noSpellErr="1">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Document created</w:t>
            </w:r>
          </w:p>
        </w:tc>
      </w:tr>
      <w:tr w:rsidRPr="003557E7" w:rsidR="00EA7FB6" w:rsidTr="4E886D23" w14:paraId="61BCBF2A"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609D95C2" w:rsidR="00EA7FB6" w:rsidP="4E886D23" w:rsidRDefault="00AC112F" w14:paraId="02EA7ADF" w14:textId="77CF6638">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1.1</w:t>
            </w:r>
          </w:p>
        </w:tc>
        <w:tc>
          <w:tcPr>
            <w:cnfStyle w:val="000001000000" w:firstRow="0" w:lastRow="0" w:firstColumn="0" w:lastColumn="0" w:oddVBand="0" w:evenVBand="1" w:oddHBand="0" w:evenHBand="0" w:firstRowFirstColumn="0" w:firstRowLastColumn="0" w:lastRowFirstColumn="0" w:lastRowLastColumn="0"/>
            <w:tcW w:w="1260" w:type="dxa"/>
            <w:tcMar/>
          </w:tcPr>
          <w:p w:rsidRPr="609D95C2" w:rsidR="00EA7FB6" w:rsidP="4E886D23" w:rsidRDefault="00EA7FB6" w14:paraId="78785F1A" w14:textId="0095E3DB"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02/05/17</w:t>
            </w:r>
          </w:p>
        </w:tc>
        <w:tc>
          <w:tcPr>
            <w:cnfStyle w:val="000010000000" w:firstRow="0" w:lastRow="0" w:firstColumn="0" w:lastColumn="0" w:oddVBand="1" w:evenVBand="0" w:oddHBand="0" w:evenHBand="0" w:firstRowFirstColumn="0" w:firstRowLastColumn="0" w:lastRowFirstColumn="0" w:lastRowLastColumn="0"/>
            <w:tcW w:w="1980" w:type="dxa"/>
            <w:tcMar/>
          </w:tcPr>
          <w:p w:rsidRPr="609D95C2" w:rsidR="00EA7FB6" w:rsidP="4E886D23" w:rsidRDefault="00EA7FB6" w14:paraId="3CE55B17" w14:textId="2C985F23"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609D95C2" w:rsidR="00EA7FB6" w:rsidP="4E886D23" w:rsidRDefault="00AC112F" w14:paraId="45E44876" w14:textId="02AC9678" w14:noSpellErr="1">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Added tasks, modified due dates, modified progress percentages (on selected tasks)</w:t>
            </w:r>
          </w:p>
        </w:tc>
      </w:tr>
      <w:tr w:rsidRPr="003557E7" w:rsidR="00F433EB" w:rsidTr="4E886D23" w14:paraId="72E09A3C"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F433EB" w:rsidP="4E886D23" w:rsidRDefault="00FB2B26" w14:paraId="68CC19AA" w14:textId="4FE5D358">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2.0</w:t>
            </w:r>
          </w:p>
        </w:tc>
        <w:tc>
          <w:tcPr>
            <w:cnfStyle w:val="000001000000" w:firstRow="0" w:lastRow="0" w:firstColumn="0" w:lastColumn="0" w:oddVBand="0" w:evenVBand="1" w:oddHBand="0" w:evenHBand="0" w:firstRowFirstColumn="0" w:firstRowLastColumn="0" w:lastRowFirstColumn="0" w:lastRowLastColumn="0"/>
            <w:tcW w:w="1260" w:type="dxa"/>
            <w:tcMar/>
          </w:tcPr>
          <w:p w:rsidR="00F433EB" w:rsidP="4E886D23" w:rsidRDefault="00F433EB" w14:paraId="790172DC" w14:textId="43E9990C"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02/12/17</w:t>
            </w:r>
          </w:p>
        </w:tc>
        <w:tc>
          <w:tcPr>
            <w:cnfStyle w:val="000010000000" w:firstRow="0" w:lastRow="0" w:firstColumn="0" w:lastColumn="0" w:oddVBand="1" w:evenVBand="0" w:oddHBand="0" w:evenHBand="0" w:firstRowFirstColumn="0" w:firstRowLastColumn="0" w:lastRowFirstColumn="0" w:lastRowLastColumn="0"/>
            <w:tcW w:w="1980" w:type="dxa"/>
            <w:tcMar/>
          </w:tcPr>
          <w:p w:rsidR="00F433EB" w:rsidP="4E886D23" w:rsidRDefault="00F433EB" w14:paraId="47A05589" w14:textId="50E10026"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F433EB" w:rsidP="4E886D23" w:rsidRDefault="00AE0C8C" w14:paraId="6CFE4D19" w14:textId="739D7B81" w14:noSpellErr="1">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 xml:space="preserve">Added tasks, modified due dates, modified progress percentages (on selected tasks), </w:t>
            </w:r>
            <w:r w:rsidRPr="4E886D23" w:rsidR="4E886D23">
              <w:rPr>
                <w:rFonts w:ascii="Arial" w:hAnsi="Arial" w:eastAsia="Arial" w:cs="Arial"/>
                <w:sz w:val="20"/>
                <w:szCs w:val="20"/>
              </w:rPr>
              <w:t xml:space="preserve">added and </w:t>
            </w:r>
            <w:r w:rsidRPr="4E886D23" w:rsidR="4E886D23">
              <w:rPr>
                <w:rFonts w:ascii="Arial" w:hAnsi="Arial" w:eastAsia="Arial" w:cs="Arial"/>
                <w:sz w:val="20"/>
                <w:szCs w:val="20"/>
              </w:rPr>
              <w:t>modified risks</w:t>
            </w:r>
          </w:p>
        </w:tc>
      </w:tr>
      <w:tr w:rsidRPr="003557E7" w:rsidR="00E37B2E" w:rsidTr="4E886D23" w14:paraId="29CCD386"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E37B2E" w:rsidP="4E886D23" w:rsidRDefault="00E37B2E" w14:paraId="3F28FD57" w14:textId="6E909F8F">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2.1</w:t>
            </w:r>
          </w:p>
        </w:tc>
        <w:tc>
          <w:tcPr>
            <w:cnfStyle w:val="000001000000" w:firstRow="0" w:lastRow="0" w:firstColumn="0" w:lastColumn="0" w:oddVBand="0" w:evenVBand="1" w:oddHBand="0" w:evenHBand="0" w:firstRowFirstColumn="0" w:firstRowLastColumn="0" w:lastRowFirstColumn="0" w:lastRowLastColumn="0"/>
            <w:tcW w:w="1260" w:type="dxa"/>
            <w:tcMar/>
          </w:tcPr>
          <w:p w:rsidR="00E37B2E" w:rsidP="4E886D23" w:rsidRDefault="00E37B2E" w14:paraId="228BC434" w14:textId="2A042EA8"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02/19/17</w:t>
            </w:r>
          </w:p>
        </w:tc>
        <w:tc>
          <w:tcPr>
            <w:cnfStyle w:val="000010000000" w:firstRow="0" w:lastRow="0" w:firstColumn="0" w:lastColumn="0" w:oddVBand="1" w:evenVBand="0" w:oddHBand="0" w:evenHBand="0" w:firstRowFirstColumn="0" w:firstRowLastColumn="0" w:lastRowFirstColumn="0" w:lastRowLastColumn="0"/>
            <w:tcW w:w="1980" w:type="dxa"/>
            <w:tcMar/>
          </w:tcPr>
          <w:p w:rsidR="00E37B2E" w:rsidP="4E886D23" w:rsidRDefault="00E37B2E" w14:paraId="66F2D14F" w14:textId="6668CB81"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E37B2E" w:rsidP="4E886D23" w:rsidRDefault="00711477" w14:paraId="0C54BC6A" w14:textId="2C4F20CA" w14:noSpellErr="1">
            <w:pPr>
              <w:pStyle w:val="TableText"/>
              <w:spacing w:before="20" w:after="60"/>
              <w:jc w:val="center"/>
              <w:rPr>
                <w:rFonts w:ascii="Arial" w:hAnsi="Arial" w:eastAsia="Arial" w:cs="Arial"/>
                <w:sz w:val="20"/>
                <w:szCs w:val="20"/>
              </w:rPr>
            </w:pPr>
            <w:r w:rsidRPr="4E886D23">
              <w:rPr>
                <w:rStyle w:val="normaltextrun"/>
                <w:rFonts w:ascii="Arial" w:hAnsi="Arial" w:eastAsia="Arial" w:cs="Arial"/>
                <w:color w:val="000000"/>
                <w:sz w:val="20"/>
                <w:szCs w:val="20"/>
                <w:bdr w:val="none" w:color="auto" w:sz="0" w:space="0" w:frame="1"/>
              </w:rPr>
              <w:t>Added tasks, modified due dates, modified progress percentages (on selected tasks)</w:t>
            </w:r>
          </w:p>
        </w:tc>
      </w:tr>
      <w:tr w:rsidRPr="003557E7" w:rsidR="00991F43" w:rsidTr="4E886D23" w14:paraId="69FDC78E"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991F43" w:rsidP="4E886D23" w:rsidRDefault="00991F43" w14:paraId="24FF7A7F" w14:textId="3507977A">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2.2</w:t>
            </w:r>
          </w:p>
        </w:tc>
        <w:tc>
          <w:tcPr>
            <w:cnfStyle w:val="000001000000" w:firstRow="0" w:lastRow="0" w:firstColumn="0" w:lastColumn="0" w:oddVBand="0" w:evenVBand="1" w:oddHBand="0" w:evenHBand="0" w:firstRowFirstColumn="0" w:firstRowLastColumn="0" w:lastRowFirstColumn="0" w:lastRowLastColumn="0"/>
            <w:tcW w:w="1260" w:type="dxa"/>
            <w:tcMar/>
          </w:tcPr>
          <w:p w:rsidR="00991F43" w:rsidP="4E886D23" w:rsidRDefault="00991F43" w14:paraId="780B1387" w14:textId="220C4B9E"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02/26/17</w:t>
            </w:r>
          </w:p>
        </w:tc>
        <w:tc>
          <w:tcPr>
            <w:cnfStyle w:val="000010000000" w:firstRow="0" w:lastRow="0" w:firstColumn="0" w:lastColumn="0" w:oddVBand="1" w:evenVBand="0" w:oddHBand="0" w:evenHBand="0" w:firstRowFirstColumn="0" w:firstRowLastColumn="0" w:lastRowFirstColumn="0" w:lastRowLastColumn="0"/>
            <w:tcW w:w="1980" w:type="dxa"/>
            <w:tcMar/>
          </w:tcPr>
          <w:p w:rsidR="00991F43" w:rsidP="4E886D23" w:rsidRDefault="00991F43" w14:paraId="5BF9277D" w14:textId="68FF552F"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991F43" w:rsidP="4E886D23" w:rsidRDefault="00AD58CF" w14:paraId="006CD396" w14:textId="15C3EB5A" w14:noSpellErr="1">
            <w:pPr>
              <w:pStyle w:val="TableText"/>
              <w:spacing w:before="20" w:after="60"/>
              <w:jc w:val="center"/>
              <w:rPr>
                <w:rFonts w:ascii="Arial" w:hAnsi="Arial" w:eastAsia="Arial" w:cs="Arial"/>
                <w:sz w:val="20"/>
                <w:szCs w:val="20"/>
              </w:rPr>
            </w:pPr>
            <w:r w:rsidRPr="4E886D23" w:rsidR="4E886D23">
              <w:rPr>
                <w:rStyle w:val="normaltextrun"/>
                <w:rFonts w:ascii="Arial" w:hAnsi="Arial" w:eastAsia="Arial" w:cs="Arial"/>
                <w:color w:val="000000" w:themeColor="text1" w:themeTint="FF" w:themeShade="FF"/>
                <w:sz w:val="20"/>
                <w:szCs w:val="20"/>
              </w:rPr>
              <w:t>Added tasks, modified due dates, modified progress percentages (on selected tasks)</w:t>
            </w:r>
          </w:p>
        </w:tc>
      </w:tr>
      <w:tr w:rsidRPr="003557E7" w:rsidR="00A07284" w:rsidTr="4E886D23" w14:paraId="5F462C96"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A07284" w:rsidP="4E886D23" w:rsidRDefault="00A07284" w14:paraId="03D682B0" w14:textId="5E13E7C3">
            <w:pPr>
              <w:pStyle w:val="TableText"/>
              <w:spacing w:before="20" w:after="60"/>
              <w:jc w:val="center"/>
              <w:rPr>
                <w:rFonts w:ascii="Arial" w:hAnsi="Arial" w:eastAsia="Arial" w:cs="Arial"/>
                <w:sz w:val="20"/>
                <w:szCs w:val="20"/>
              </w:rPr>
            </w:pPr>
            <w:r w:rsidRPr="4E886D23" w:rsidR="4E886D23">
              <w:rPr>
                <w:rFonts w:ascii="Arial" w:hAnsi="Arial" w:eastAsia="Arial" w:cs="Arial"/>
                <w:sz w:val="20"/>
                <w:szCs w:val="20"/>
              </w:rPr>
              <w:t>2.3</w:t>
            </w:r>
          </w:p>
        </w:tc>
        <w:tc>
          <w:tcPr>
            <w:cnfStyle w:val="000001000000" w:firstRow="0" w:lastRow="0" w:firstColumn="0" w:lastColumn="0" w:oddVBand="0" w:evenVBand="1" w:oddHBand="0" w:evenHBand="0" w:firstRowFirstColumn="0" w:firstRowLastColumn="0" w:lastRowFirstColumn="0" w:lastRowLastColumn="0"/>
            <w:tcW w:w="1260" w:type="dxa"/>
            <w:tcMar/>
          </w:tcPr>
          <w:p w:rsidR="00A07284" w:rsidP="4E886D23" w:rsidRDefault="00A07284" w14:paraId="57603AE8" w14:textId="4EE35EA4"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03/05/17</w:t>
            </w:r>
          </w:p>
        </w:tc>
        <w:tc>
          <w:tcPr>
            <w:cnfStyle w:val="000010000000" w:firstRow="0" w:lastRow="0" w:firstColumn="0" w:lastColumn="0" w:oddVBand="1" w:evenVBand="0" w:oddHBand="0" w:evenHBand="0" w:firstRowFirstColumn="0" w:firstRowLastColumn="0" w:lastRowFirstColumn="0" w:lastRowLastColumn="0"/>
            <w:tcW w:w="1980" w:type="dxa"/>
            <w:tcMar/>
          </w:tcPr>
          <w:p w:rsidR="00A07284" w:rsidP="4E886D23" w:rsidRDefault="00A07284" w14:paraId="21C0AD20" w14:textId="64350488" w14:noSpellErr="1">
            <w:pPr>
              <w:pStyle w:val="TableText"/>
              <w:spacing w:before="20" w:after="60"/>
              <w:ind w:left="0"/>
              <w:jc w:val="center"/>
              <w:rPr>
                <w:rFonts w:ascii="Arial" w:hAnsi="Arial" w:eastAsia="Arial" w:cs="Arial"/>
                <w:sz w:val="20"/>
                <w:szCs w:val="20"/>
              </w:rPr>
            </w:pPr>
            <w:r w:rsidRPr="4E886D23" w:rsidR="4E886D23">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00AD58CF" w:rsidR="00A07284" w:rsidP="4E886D23" w:rsidRDefault="00A07284" w14:paraId="77BE6C1B" w14:noSpellErr="1" w14:textId="4DB2E7F3">
            <w:pPr>
              <w:pStyle w:val="TableText"/>
              <w:spacing w:before="20" w:after="60"/>
              <w:jc w:val="center"/>
              <w:rPr>
                <w:rFonts w:ascii="Arial" w:hAnsi="Arial" w:eastAsia="Arial" w:cs="Arial"/>
                <w:sz w:val="20"/>
                <w:szCs w:val="20"/>
              </w:rPr>
            </w:pPr>
            <w:r w:rsidRPr="4E886D23" w:rsidR="4E886D23">
              <w:rPr>
                <w:rStyle w:val="normaltextrun"/>
                <w:rFonts w:ascii="Arial" w:hAnsi="Arial" w:eastAsia="Arial" w:cs="Arial"/>
                <w:color w:val="000000" w:themeColor="text1" w:themeTint="FF" w:themeShade="FF"/>
                <w:sz w:val="20"/>
                <w:szCs w:val="20"/>
              </w:rPr>
              <w:t>Added tasks, modified due dates, modified progress percentages (on selected tasks)</w:t>
            </w:r>
          </w:p>
        </w:tc>
      </w:tr>
    </w:tbl>
    <w:p w:rsidRPr="00BE141E" w:rsidR="007845AF" w:rsidP="007845AF" w:rsidRDefault="007845AF" w14:paraId="7827CB96" w14:textId="77777777"/>
    <w:p w:rsidRPr="00991F43" w:rsidR="004C4A05" w:rsidP="609D95C2" w:rsidRDefault="609D95C2" w14:paraId="76A9E8A6" w14:textId="1DB094C0" w14:noSpellErr="1">
      <w:pPr>
        <w:spacing w:before="240" w:after="120"/>
      </w:pPr>
      <w:r w:rsidRPr="4E886D23" w:rsidR="4E886D23">
        <w:rPr>
          <w:b w:val="1"/>
          <w:bCs w:val="1"/>
          <w:sz w:val="26"/>
          <w:szCs w:val="26"/>
        </w:rPr>
        <w:t>TABLE OF CONTENTS</w:t>
      </w:r>
    </w:p>
    <w:p w:rsidR="00080D2B" w:rsidRDefault="0075452A" w14:paraId="3943CEA2" w14:textId="7777777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history="1" w:anchor="_Toc77392557">
        <w:r w:rsidRPr="00126FE1" w:rsidR="00080D2B">
          <w:rPr>
            <w:rStyle w:val="Hyperlink"/>
            <w:noProof/>
          </w:rPr>
          <w:t>1</w:t>
        </w:r>
        <w:r w:rsidR="00080D2B">
          <w:rPr>
            <w:rFonts w:ascii="Times New Roman" w:hAnsi="Times New Roman" w:cs="Times New Roman"/>
            <w:b w:val="0"/>
            <w:bCs w:val="0"/>
            <w:caps w:val="0"/>
            <w:noProof/>
            <w:sz w:val="24"/>
          </w:rPr>
          <w:tab/>
        </w:r>
        <w:r w:rsidRPr="00126FE1" w:rsidR="00080D2B">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744E7" w14:paraId="7083FB44" w14:textId="77777777">
      <w:pPr>
        <w:pStyle w:val="TOC1"/>
        <w:rPr>
          <w:rFonts w:ascii="Times New Roman" w:hAnsi="Times New Roman" w:cs="Times New Roman"/>
          <w:b w:val="0"/>
          <w:bCs w:val="0"/>
          <w:caps w:val="0"/>
          <w:noProof/>
          <w:sz w:val="24"/>
        </w:rPr>
      </w:pPr>
      <w:hyperlink w:history="1" w:anchor="_Toc77392558">
        <w:r w:rsidRPr="00126FE1" w:rsidR="00080D2B">
          <w:rPr>
            <w:rStyle w:val="Hyperlink"/>
            <w:noProof/>
          </w:rPr>
          <w:t>2</w:t>
        </w:r>
        <w:r w:rsidR="00080D2B">
          <w:rPr>
            <w:rFonts w:ascii="Times New Roman" w:hAnsi="Times New Roman" w:cs="Times New Roman"/>
            <w:b w:val="0"/>
            <w:bCs w:val="0"/>
            <w:caps w:val="0"/>
            <w:noProof/>
            <w:sz w:val="24"/>
          </w:rPr>
          <w:tab/>
        </w:r>
        <w:r w:rsidRPr="00126FE1" w:rsidR="00080D2B">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744E7" w14:paraId="48E18FC6" w14:textId="77777777">
      <w:pPr>
        <w:pStyle w:val="TOC2"/>
        <w:tabs>
          <w:tab w:val="left" w:pos="1080"/>
        </w:tabs>
        <w:rPr>
          <w:rFonts w:ascii="Times New Roman" w:hAnsi="Times New Roman"/>
          <w:bCs w:val="0"/>
          <w:sz w:val="24"/>
          <w:szCs w:val="24"/>
        </w:rPr>
      </w:pPr>
      <w:hyperlink w:history="1" w:anchor="_Toc77392559">
        <w:r w:rsidRPr="00126FE1" w:rsidR="00080D2B">
          <w:rPr>
            <w:rStyle w:val="Hyperlink"/>
          </w:rPr>
          <w:t>2.1</w:t>
        </w:r>
        <w:r w:rsidR="00080D2B">
          <w:rPr>
            <w:rFonts w:ascii="Times New Roman" w:hAnsi="Times New Roman"/>
            <w:bCs w:val="0"/>
            <w:sz w:val="24"/>
            <w:szCs w:val="24"/>
          </w:rPr>
          <w:tab/>
        </w:r>
        <w:r w:rsidRPr="00126FE1" w:rsidR="00080D2B">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744E7" w14:paraId="48693AA8" w14:textId="77777777">
      <w:pPr>
        <w:pStyle w:val="TOC2"/>
        <w:tabs>
          <w:tab w:val="left" w:pos="1080"/>
        </w:tabs>
        <w:rPr>
          <w:rFonts w:ascii="Times New Roman" w:hAnsi="Times New Roman"/>
          <w:bCs w:val="0"/>
          <w:sz w:val="24"/>
          <w:szCs w:val="24"/>
        </w:rPr>
      </w:pPr>
      <w:hyperlink w:history="1" w:anchor="_Toc77392560">
        <w:r w:rsidRPr="00126FE1" w:rsidR="00080D2B">
          <w:rPr>
            <w:rStyle w:val="Hyperlink"/>
          </w:rPr>
          <w:t>2.2</w:t>
        </w:r>
        <w:r w:rsidR="00080D2B">
          <w:rPr>
            <w:rFonts w:ascii="Times New Roman" w:hAnsi="Times New Roman"/>
            <w:bCs w:val="0"/>
            <w:sz w:val="24"/>
            <w:szCs w:val="24"/>
          </w:rPr>
          <w:tab/>
        </w:r>
        <w:r w:rsidRPr="00126FE1" w:rsidR="00080D2B">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744E7" w14:paraId="7128E38A" w14:textId="77777777">
      <w:pPr>
        <w:pStyle w:val="TOC1"/>
        <w:rPr>
          <w:rFonts w:ascii="Times New Roman" w:hAnsi="Times New Roman" w:cs="Times New Roman"/>
          <w:b w:val="0"/>
          <w:bCs w:val="0"/>
          <w:caps w:val="0"/>
          <w:noProof/>
          <w:sz w:val="24"/>
        </w:rPr>
      </w:pPr>
      <w:hyperlink w:history="1" w:anchor="_Toc77392561">
        <w:r w:rsidRPr="00126FE1" w:rsidR="00080D2B">
          <w:rPr>
            <w:rStyle w:val="Hyperlink"/>
            <w:noProof/>
          </w:rPr>
          <w:t>3</w:t>
        </w:r>
        <w:r w:rsidR="00080D2B">
          <w:rPr>
            <w:rFonts w:ascii="Times New Roman" w:hAnsi="Times New Roman" w:cs="Times New Roman"/>
            <w:b w:val="0"/>
            <w:bCs w:val="0"/>
            <w:caps w:val="0"/>
            <w:noProof/>
            <w:sz w:val="24"/>
          </w:rPr>
          <w:tab/>
        </w:r>
        <w:r w:rsidRPr="00126FE1" w:rsidR="00080D2B">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744E7" w14:paraId="5AC3980A" w14:textId="77777777">
      <w:pPr>
        <w:pStyle w:val="TOC1"/>
        <w:rPr>
          <w:rFonts w:ascii="Times New Roman" w:hAnsi="Times New Roman" w:cs="Times New Roman"/>
          <w:b w:val="0"/>
          <w:bCs w:val="0"/>
          <w:caps w:val="0"/>
          <w:noProof/>
          <w:sz w:val="24"/>
        </w:rPr>
      </w:pPr>
      <w:hyperlink w:history="1" w:anchor="_Toc77392562">
        <w:r w:rsidRPr="00126FE1" w:rsidR="00080D2B">
          <w:rPr>
            <w:rStyle w:val="Hyperlink"/>
            <w:noProof/>
          </w:rPr>
          <w:t>4</w:t>
        </w:r>
        <w:r w:rsidR="00080D2B">
          <w:rPr>
            <w:rFonts w:ascii="Times New Roman" w:hAnsi="Times New Roman" w:cs="Times New Roman"/>
            <w:b w:val="0"/>
            <w:bCs w:val="0"/>
            <w:caps w:val="0"/>
            <w:noProof/>
            <w:sz w:val="24"/>
          </w:rPr>
          <w:tab/>
        </w:r>
        <w:r w:rsidRPr="00126FE1" w:rsidR="00080D2B">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744E7" w14:paraId="7177AD39" w14:textId="77777777">
      <w:pPr>
        <w:pStyle w:val="TOC2"/>
        <w:tabs>
          <w:tab w:val="left" w:pos="1080"/>
        </w:tabs>
        <w:rPr>
          <w:rFonts w:ascii="Times New Roman" w:hAnsi="Times New Roman"/>
          <w:bCs w:val="0"/>
          <w:sz w:val="24"/>
          <w:szCs w:val="24"/>
        </w:rPr>
      </w:pPr>
      <w:hyperlink w:history="1" w:anchor="_Toc77392563">
        <w:r w:rsidRPr="00126FE1" w:rsidR="00080D2B">
          <w:rPr>
            <w:rStyle w:val="Hyperlink"/>
          </w:rPr>
          <w:t>4.1</w:t>
        </w:r>
        <w:r w:rsidR="00080D2B">
          <w:rPr>
            <w:rFonts w:ascii="Times New Roman" w:hAnsi="Times New Roman"/>
            <w:bCs w:val="0"/>
            <w:sz w:val="24"/>
            <w:szCs w:val="24"/>
          </w:rPr>
          <w:tab/>
        </w:r>
        <w:r w:rsidRPr="00126FE1" w:rsidR="00080D2B">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744E7" w14:paraId="121F4269" w14:textId="77777777">
      <w:pPr>
        <w:pStyle w:val="TOC2"/>
        <w:tabs>
          <w:tab w:val="left" w:pos="1080"/>
        </w:tabs>
        <w:rPr>
          <w:rFonts w:ascii="Times New Roman" w:hAnsi="Times New Roman"/>
          <w:bCs w:val="0"/>
          <w:sz w:val="24"/>
          <w:szCs w:val="24"/>
        </w:rPr>
      </w:pPr>
      <w:hyperlink w:history="1" w:anchor="_Toc77392564">
        <w:r w:rsidRPr="00126FE1" w:rsidR="00080D2B">
          <w:rPr>
            <w:rStyle w:val="Hyperlink"/>
          </w:rPr>
          <w:t>4.2</w:t>
        </w:r>
        <w:r w:rsidR="00080D2B">
          <w:rPr>
            <w:rFonts w:ascii="Times New Roman" w:hAnsi="Times New Roman"/>
            <w:bCs w:val="0"/>
            <w:sz w:val="24"/>
            <w:szCs w:val="24"/>
          </w:rPr>
          <w:tab/>
        </w:r>
        <w:r w:rsidRPr="00126FE1" w:rsidR="00080D2B">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14:paraId="61929ABA" w14:textId="2A03D55A">
      <w:pPr>
        <w:rPr>
          <w:rFonts w:cs="Arial"/>
          <w:b/>
          <w:bCs/>
          <w:caps/>
        </w:rPr>
      </w:pPr>
      <w:r>
        <w:rPr>
          <w:rFonts w:cs="Arial"/>
          <w:b/>
          <w:bCs/>
          <w:caps/>
        </w:rPr>
        <w:fldChar w:fldCharType="end"/>
      </w:r>
    </w:p>
    <w:p w:rsidR="00C22D35" w:rsidRDefault="00C22D35" w14:paraId="701CAB18" w14:textId="72446168"/>
    <w:p w:rsidR="00C22D35" w:rsidRDefault="00C22D35" w14:paraId="4459C725" w14:textId="48C1F812"/>
    <w:p w:rsidR="00C22D35" w:rsidRDefault="00C22D35" w14:paraId="5456AB58" w14:textId="59705BCE"/>
    <w:p w:rsidR="00C22D35" w:rsidRDefault="00C22D35" w14:paraId="467ED6E3" w14:textId="2E5B00DC"/>
    <w:p w:rsidR="00C22D35" w:rsidRDefault="00C22D35" w14:paraId="743CD368" w14:textId="01A873EF"/>
    <w:p w:rsidR="00C22D35" w:rsidRDefault="00C22D35" w14:paraId="36744096" w14:textId="66A199B5"/>
    <w:p w:rsidR="00C22D35" w:rsidRDefault="00C22D35" w14:paraId="60929496" w14:textId="5131AEDD"/>
    <w:p w:rsidR="00C22D35" w:rsidRDefault="00C22D35" w14:paraId="7A0E2CFF" w14:textId="16FC8C18"/>
    <w:p w:rsidR="00C22D35" w:rsidRDefault="00C22D35" w14:paraId="719744AA" w14:textId="4CCDBFE1"/>
    <w:p w:rsidR="00C22D35" w:rsidRDefault="00C22D35" w14:paraId="0C46F0C2" w14:textId="3612B693"/>
    <w:p w:rsidR="00C22D35" w:rsidRDefault="00C22D35" w14:paraId="06F2E8C4" w14:textId="5403A510"/>
    <w:p w:rsidR="00C22D35" w:rsidRDefault="00C22D35" w14:paraId="2AE02890" w14:textId="24B5E872"/>
    <w:p w:rsidR="00C22D35" w:rsidRDefault="00C22D35" w14:paraId="71A32724" w14:textId="779E75C9"/>
    <w:p w:rsidR="00C22D35" w:rsidRDefault="00C22D35" w14:paraId="15198AF2" w14:textId="52C42300"/>
    <w:p w:rsidR="00C22D35" w:rsidRDefault="00C22D35" w14:paraId="497F9E8D" w14:textId="02C2E9A2"/>
    <w:p w:rsidR="00C22D35" w:rsidRDefault="00C22D35" w14:paraId="0A899D03" w14:textId="4C7175B0"/>
    <w:p w:rsidR="00C22D35" w:rsidRDefault="00C22D35" w14:paraId="37BCB5AF" w14:textId="4EA01718"/>
    <w:p w:rsidR="00C22D35" w:rsidRDefault="00C22D35" w14:paraId="6EA2D6B2" w14:textId="6F395F2B"/>
    <w:p w:rsidR="00C22D35" w:rsidRDefault="00C22D35" w14:paraId="0704EC49" w14:textId="0BEF0B61"/>
    <w:p w:rsidR="00C22D35" w:rsidRDefault="00C22D35" w14:paraId="6C943B69" w14:textId="19DB839C"/>
    <w:p w:rsidR="00C22D35" w:rsidRDefault="00C22D35" w14:paraId="1554A814" w14:textId="57AB9BB4"/>
    <w:p w:rsidR="00C22D35" w:rsidRDefault="00C22D35" w14:paraId="6D8139E8" w14:textId="2A935A0B"/>
    <w:p w:rsidR="00C22D35" w:rsidRDefault="00C22D35" w14:paraId="71F21DD4" w14:textId="60241912"/>
    <w:p w:rsidR="00C22D35" w:rsidRDefault="00C22D35" w14:paraId="63E2A1E7" w14:textId="3B3105CF"/>
    <w:p w:rsidR="00C22D35" w:rsidRDefault="00C22D35" w14:paraId="62B89AE8" w14:textId="6AFFDE33"/>
    <w:p w:rsidR="00C22D35" w:rsidRDefault="00C22D35" w14:paraId="74FC281C" w14:textId="7651202B"/>
    <w:p w:rsidR="00C22D35" w:rsidRDefault="00C22D35" w14:paraId="214C157F" w14:textId="785853D3"/>
    <w:p w:rsidR="00C22D35" w:rsidRDefault="00C22D35" w14:paraId="6F94AEA0" w14:textId="09542A23"/>
    <w:p w:rsidR="00C22D35" w:rsidRDefault="00C22D35" w14:paraId="7CE1261A" w14:textId="0C6D06F6"/>
    <w:p w:rsidR="00C22D35" w:rsidRDefault="00C22D35" w14:paraId="4DB0B1A8" w14:textId="77777777"/>
    <w:p w:rsidRPr="0086699D" w:rsidR="00461730" w:rsidP="4E886D23" w:rsidRDefault="000472CA" w14:paraId="5FBFE398" w14:textId="77777777" w14:noSpellErr="1">
      <w:pPr>
        <w:pStyle w:val="Heading1"/>
        <w:tabs>
          <w:tab w:val="clear" w:pos="432"/>
        </w:tabs>
        <w:spacing w:before="240" w:after="240"/>
        <w:ind w:left="590" w:hanging="590"/>
        <w:rPr>
          <w:sz w:val="26"/>
          <w:szCs w:val="26"/>
        </w:rPr>
      </w:pPr>
      <w:bookmarkStart w:name="_Toc67755723" w:id="16"/>
      <w:bookmarkStart w:name="_Toc77392557" w:id="17"/>
      <w:bookmarkStart w:name="_Toc1899706" w:id="18"/>
      <w:r w:rsidRPr="003A1956">
        <w:rPr>
          <w:sz w:val="26"/>
          <w:szCs w:val="26"/>
        </w:rPr>
        <w:lastRenderedPageBreak/>
        <w:t>PROJECT STATUS REPORT</w:t>
      </w:r>
      <w:r w:rsidRPr="003A1956" w:rsidR="00A31CBF">
        <w:rPr>
          <w:sz w:val="26"/>
          <w:szCs w:val="26"/>
        </w:rPr>
        <w:t xml:space="preserve"> PURPOSE</w:t>
      </w:r>
      <w:bookmarkEnd w:id="16"/>
      <w:bookmarkEnd w:id="17"/>
    </w:p>
    <w:p w:rsidR="00E742F9" w:rsidP="003A1956" w:rsidRDefault="609D95C2" w14:paraId="2B46B239" w14:textId="7E4CF7B1" w14:noSpellErr="1">
      <w:pPr>
        <w:pStyle w:val="BodyText2"/>
        <w:spacing w:after="0" w:line="240" w:lineRule="auto"/>
        <w:ind w:left="590"/>
      </w:pPr>
      <w:r w:rsidR="4E886D23">
        <w:rPr/>
        <w:t>The project status report is a document that project managers may use as a means of formal regular reporting on the status of a project to key project stakeholders.</w:t>
      </w:r>
    </w:p>
    <w:bookmarkEnd w:id="18"/>
    <w:p w:rsidR="003A1956" w:rsidP="003A1956" w:rsidRDefault="00A07284" w14:paraId="2AD75BF3" w14:textId="77777777">
      <w:pPr>
        <w:spacing w:before="240" w:after="240"/>
        <w:jc w:val="center"/>
      </w:pPr>
      <w:r>
        <w:pict w14:anchorId="678DD3DA">
          <v:shape id="_x0000_i1027" style="width:6in;height:7.2pt" o:hr="t" o:hrpct="0" o:hralign="center" type="#_x0000_t75">
            <v:imagedata o:title="BD10290_" r:id="rId11"/>
          </v:shape>
        </w:pict>
      </w:r>
    </w:p>
    <w:p w:rsidRPr="003A1956" w:rsidR="004C4A05" w:rsidP="4E886D23" w:rsidRDefault="0020544A" w14:paraId="126C26F3" w14:textId="77777777" w14:noSpellErr="1">
      <w:pPr>
        <w:pStyle w:val="Heading1"/>
        <w:tabs>
          <w:tab w:val="clear" w:pos="432"/>
        </w:tabs>
        <w:spacing w:before="240" w:after="240"/>
        <w:ind w:left="590" w:hanging="590"/>
        <w:rPr>
          <w:sz w:val="26"/>
          <w:szCs w:val="26"/>
        </w:rPr>
      </w:pPr>
      <w:bookmarkStart w:name="_Toc77392558" w:id="19"/>
      <w:r w:rsidRPr="003A1956">
        <w:rPr>
          <w:sz w:val="26"/>
          <w:szCs w:val="26"/>
        </w:rPr>
        <w:t>PROJECT STATUS REPORT TEMPLATE</w:t>
      </w:r>
      <w:bookmarkEnd w:id="19"/>
    </w:p>
    <w:p w:rsidR="007B0604" w:rsidP="003A1956" w:rsidRDefault="005C6B99" w14:paraId="25AD48F2" w14:textId="77777777" w14:noSpellErr="1">
      <w:pPr>
        <w:pStyle w:val="Heading2"/>
        <w:spacing w:before="480" w:after="240"/>
        <w:rPr/>
      </w:pPr>
      <w:bookmarkStart w:name="_Toc77392559" w:id="20"/>
      <w:r>
        <w:rPr/>
        <w:t>Project Status Report Details</w:t>
      </w:r>
      <w:bookmarkEnd w:id="20"/>
    </w:p>
    <w:p w:rsidRPr="003A1956" w:rsidR="0020544A" w:rsidP="4E886D23" w:rsidRDefault="280FB8F1" w14:paraId="3684D8C8"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4E886D23" w:rsidR="4E886D23">
        <w:rPr>
          <w:rFonts w:ascii="Arial" w:hAnsi="Arial" w:eastAsia="Arial" w:cs="Arial"/>
          <w:b w:val="1"/>
          <w:bCs w:val="1"/>
          <w:color w:val="000000" w:themeColor="text1" w:themeTint="FF" w:themeShade="FF"/>
          <w:sz w:val="20"/>
          <w:szCs w:val="20"/>
        </w:rPr>
        <w:t>Status of the Project</w:t>
      </w:r>
    </w:p>
    <w:p w:rsidR="280FB8F1" w:rsidP="4E886D23" w:rsidRDefault="280FB8F1" w14:paraId="2712CFEA" w14:textId="713553C5" w14:noSpellErr="1">
      <w:pPr>
        <w:pStyle w:val="SectionedBullet"/>
        <w:numPr>
          <w:ilvl w:val="1"/>
          <w:numId w:val="3"/>
        </w:numPr>
        <w:ind w:left="1260"/>
        <w:rPr>
          <w:rFonts w:ascii="Arial" w:hAnsi="Arial" w:eastAsia="Arial" w:cs="Arial"/>
          <w:sz w:val="16"/>
          <w:szCs w:val="16"/>
        </w:rPr>
      </w:pPr>
      <w:r w:rsidRPr="4E886D23" w:rsidR="4E886D23">
        <w:rPr>
          <w:rFonts w:ascii="Arial" w:hAnsi="Arial" w:eastAsia="Arial" w:cs="Arial"/>
          <w:sz w:val="20"/>
          <w:szCs w:val="20"/>
        </w:rPr>
        <w:t xml:space="preserve">This research-based project aims to develop a cyberbullying detection model capable of detecting textual cyberbullying occurrences in real-time, preferably on a social media type of environment, and procure a tabulated report, which consists of the flagged statement, annotation done by the system, link to the user account that was utilized in posting the statement, and the date and time it was posted, regarding the incident. As of this term, the researchers had selected Asia Pacific College (APC) as their project’s testing ground, therefore the methods to be used for reporting will be based on the college’s standards as defined in the official students’ handbook. That said, procedures to be implemented will only be effective amongst APC students. </w:t>
      </w:r>
    </w:p>
    <w:p w:rsidR="0020544A" w:rsidP="4E886D23" w:rsidRDefault="280FB8F1" w14:paraId="20952344" w14:textId="0CCAA1B4" w14:noSpellErr="1">
      <w:pPr>
        <w:pStyle w:val="SectionedBullet"/>
        <w:numPr>
          <w:ilvl w:val="1"/>
          <w:numId w:val="3"/>
        </w:numPr>
        <w:tabs>
          <w:tab w:val="clear" w:pos="1083"/>
          <w:tab w:val="num" w:pos="1260"/>
        </w:tabs>
        <w:ind w:left="1260"/>
        <w:rPr>
          <w:rFonts w:ascii="Arial" w:hAnsi="Arial" w:eastAsia="Arial" w:cs="Arial"/>
          <w:sz w:val="16"/>
          <w:szCs w:val="16"/>
        </w:rPr>
      </w:pPr>
      <w:r w:rsidRPr="4E886D23" w:rsidR="4E886D23">
        <w:rPr>
          <w:rFonts w:ascii="Arial" w:hAnsi="Arial" w:eastAsia="Arial" w:cs="Arial"/>
          <w:sz w:val="20"/>
          <w:szCs w:val="20"/>
        </w:rPr>
        <w:t xml:space="preserve">The milestones that were set for this project (for Term 3 of A.Y. 2016-2017) are as follows: finalize schedules and overall planning strategies, prepare the Wiki documentation, create UML diagrams, develop the user interface (frontend and backend), code the program for the AI, design the database, and document the tests to be done. </w:t>
      </w:r>
      <w:r w:rsidRPr="4E886D23" w:rsidR="4E886D23">
        <w:rPr>
          <w:rFonts w:ascii="Arial" w:hAnsi="Arial" w:eastAsia="Arial" w:cs="Arial"/>
          <w:sz w:val="16"/>
          <w:szCs w:val="16"/>
        </w:rPr>
        <w:t xml:space="preserve"> </w:t>
      </w:r>
    </w:p>
    <w:p w:rsidR="280FB8F1" w:rsidP="4E886D23" w:rsidRDefault="280FB8F1" w14:paraId="39410110" w14:textId="5FD5AF63" w14:noSpellErr="1">
      <w:pPr>
        <w:pStyle w:val="SectionedBullet"/>
        <w:numPr>
          <w:ilvl w:val="1"/>
          <w:numId w:val="3"/>
        </w:numPr>
        <w:ind w:left="1260"/>
        <w:rPr>
          <w:rFonts w:ascii="Arial" w:hAnsi="Arial" w:eastAsia="Arial" w:cs="Arial"/>
          <w:sz w:val="16"/>
          <w:szCs w:val="16"/>
        </w:rPr>
      </w:pPr>
      <w:r w:rsidRPr="4E886D23" w:rsidR="4E886D23">
        <w:rPr>
          <w:rFonts w:ascii="Arial" w:hAnsi="Arial" w:eastAsia="Arial" w:cs="Arial"/>
          <w:sz w:val="20"/>
          <w:szCs w:val="20"/>
        </w:rPr>
        <w:t>The researchers’ expected output for this term is the cyberbullying detection model demonstrated on a dummy social media site.</w:t>
      </w:r>
    </w:p>
    <w:p w:rsidRPr="002A2FBE" w:rsidR="00D916B6" w:rsidP="4E886D23" w:rsidRDefault="609D95C2" w14:paraId="6E22F341"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4E886D23" w:rsidR="4E886D23">
        <w:rPr>
          <w:rFonts w:ascii="Arial" w:hAnsi="Arial" w:eastAsia="Arial" w:cs="Arial"/>
          <w:b w:val="1"/>
          <w:bCs w:val="1"/>
          <w:color w:val="000000" w:themeColor="text1" w:themeTint="FF" w:themeShade="FF"/>
          <w:sz w:val="20"/>
          <w:szCs w:val="20"/>
        </w:rPr>
        <w:t>Risk Management Report</w:t>
      </w:r>
    </w:p>
    <w:p w:rsidRPr="003A1956" w:rsidR="002A2FBE" w:rsidP="4E886D23" w:rsidRDefault="609D95C2" w14:paraId="2E1B1D22" w14:textId="4395DEAA"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4E886D23" w:rsidR="4E886D23">
        <w:rPr>
          <w:rFonts w:ascii="Arial" w:hAnsi="Arial" w:eastAsia="Arial" w:cs="Arial"/>
          <w:color w:val="000000" w:themeColor="text1" w:themeTint="FF" w:themeShade="FF"/>
          <w:sz w:val="20"/>
          <w:szCs w:val="20"/>
        </w:rPr>
        <w:t>The major risks that the</w:t>
      </w:r>
      <w:r w:rsidRPr="4E886D23" w:rsidR="4E886D23">
        <w:rPr>
          <w:rFonts w:ascii="Arial" w:hAnsi="Arial" w:eastAsia="Arial" w:cs="Arial"/>
          <w:color w:val="000000" w:themeColor="text1" w:themeTint="FF" w:themeShade="FF"/>
          <w:sz w:val="20"/>
          <w:szCs w:val="20"/>
        </w:rPr>
        <w:t xml:space="preserve"> researchers</w:t>
      </w:r>
      <w:r w:rsidRPr="4E886D23" w:rsidR="4E886D23">
        <w:rPr>
          <w:rFonts w:ascii="Arial" w:hAnsi="Arial" w:eastAsia="Arial" w:cs="Arial"/>
          <w:color w:val="000000" w:themeColor="text1" w:themeTint="FF" w:themeShade="FF"/>
          <w:sz w:val="20"/>
          <w:szCs w:val="20"/>
        </w:rPr>
        <w:t xml:space="preserve"> had foreseen so far are those that involved creating possible revisions to the original </w:t>
      </w:r>
      <w:r w:rsidRPr="4E886D23" w:rsidR="4E886D23">
        <w:rPr>
          <w:rFonts w:ascii="Arial" w:hAnsi="Arial" w:eastAsia="Arial" w:cs="Arial"/>
          <w:color w:val="000000" w:themeColor="text1" w:themeTint="FF" w:themeShade="FF"/>
          <w:sz w:val="20"/>
          <w:szCs w:val="20"/>
        </w:rPr>
        <w:t xml:space="preserve">plan for the </w:t>
      </w:r>
      <w:r w:rsidRPr="4E886D23" w:rsidR="4E886D23">
        <w:rPr>
          <w:rFonts w:ascii="Arial" w:hAnsi="Arial" w:eastAsia="Arial" w:cs="Arial"/>
          <w:color w:val="000000" w:themeColor="text1" w:themeTint="FF" w:themeShade="FF"/>
          <w:sz w:val="20"/>
          <w:szCs w:val="20"/>
        </w:rPr>
        <w:t>project</w:t>
      </w:r>
      <w:r w:rsidRPr="4E886D23" w:rsidR="4E886D23">
        <w:rPr>
          <w:rFonts w:ascii="Arial" w:hAnsi="Arial" w:eastAsia="Arial" w:cs="Arial"/>
          <w:color w:val="000000" w:themeColor="text1" w:themeTint="FF" w:themeShade="FF"/>
          <w:sz w:val="20"/>
          <w:szCs w:val="20"/>
        </w:rPr>
        <w:t xml:space="preserve"> development</w:t>
      </w:r>
      <w:r w:rsidRPr="4E886D23" w:rsidR="4E886D23">
        <w:rPr>
          <w:rFonts w:ascii="Arial" w:hAnsi="Arial" w:eastAsia="Arial" w:cs="Arial"/>
          <w:color w:val="000000" w:themeColor="text1" w:themeTint="FF" w:themeShade="FF"/>
          <w:sz w:val="20"/>
          <w:szCs w:val="20"/>
        </w:rPr>
        <w:t xml:space="preserve">, </w:t>
      </w:r>
      <w:r w:rsidRPr="4E886D23" w:rsidR="4E886D23">
        <w:rPr>
          <w:rFonts w:ascii="Arial" w:hAnsi="Arial" w:eastAsia="Arial" w:cs="Arial"/>
          <w:color w:val="000000" w:themeColor="text1" w:themeTint="FF" w:themeShade="FF"/>
          <w:sz w:val="20"/>
          <w:szCs w:val="20"/>
        </w:rPr>
        <w:t>making adjustments</w:t>
      </w:r>
      <w:r w:rsidRPr="4E886D23" w:rsidR="4E886D23">
        <w:rPr>
          <w:rFonts w:ascii="Arial" w:hAnsi="Arial" w:eastAsia="Arial" w:cs="Arial"/>
          <w:color w:val="000000" w:themeColor="text1" w:themeTint="FF" w:themeShade="FF"/>
          <w:sz w:val="20"/>
          <w:szCs w:val="20"/>
        </w:rPr>
        <w:t xml:space="preserve"> regarding </w:t>
      </w:r>
      <w:r w:rsidRPr="4E886D23" w:rsidR="4E886D23">
        <w:rPr>
          <w:rFonts w:ascii="Arial" w:hAnsi="Arial" w:eastAsia="Arial" w:cs="Arial"/>
          <w:color w:val="000000" w:themeColor="text1" w:themeTint="FF" w:themeShade="FF"/>
          <w:sz w:val="20"/>
          <w:szCs w:val="20"/>
        </w:rPr>
        <w:t>scheduled tasks, etc</w:t>
      </w:r>
      <w:r w:rsidRPr="4E886D23" w:rsidR="4E886D23">
        <w:rPr>
          <w:rFonts w:ascii="Arial" w:hAnsi="Arial" w:eastAsia="Arial" w:cs="Arial"/>
          <w:color w:val="000000" w:themeColor="text1" w:themeTint="FF" w:themeShade="FF"/>
          <w:sz w:val="20"/>
          <w:szCs w:val="20"/>
        </w:rPr>
        <w:t>., and not being able to accomplish certain tasks due to them shifting their project’s focus to research once again – which implies that additional work must be done</w:t>
      </w:r>
      <w:r w:rsidRPr="4E886D23" w:rsidR="4E886D23">
        <w:rPr>
          <w:rFonts w:ascii="Arial" w:hAnsi="Arial" w:eastAsia="Arial" w:cs="Arial"/>
          <w:color w:val="000000" w:themeColor="text1" w:themeTint="FF" w:themeShade="FF"/>
          <w:sz w:val="20"/>
          <w:szCs w:val="20"/>
        </w:rPr>
        <w:t>.</w:t>
      </w:r>
    </w:p>
    <w:p w:rsidRPr="004831E6" w:rsidR="00D916B6" w:rsidP="4E886D23" w:rsidRDefault="609D95C2" w14:paraId="46A91EB6"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4E886D23" w:rsidR="4E886D23">
        <w:rPr>
          <w:rFonts w:ascii="Arial" w:hAnsi="Arial" w:eastAsia="Arial" w:cs="Arial"/>
          <w:b w:val="1"/>
          <w:bCs w:val="1"/>
          <w:color w:val="000000" w:themeColor="text1" w:themeTint="FF" w:themeShade="FF"/>
          <w:sz w:val="20"/>
          <w:szCs w:val="20"/>
        </w:rPr>
        <w:t>Issues Report</w:t>
      </w:r>
    </w:p>
    <w:p w:rsidR="004831E6" w:rsidP="4E886D23" w:rsidRDefault="609D95C2" w14:paraId="33434F5F" w14:textId="01203340"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4E886D23" w:rsidR="4E886D23">
        <w:rPr>
          <w:rFonts w:ascii="Arial" w:hAnsi="Arial" w:eastAsia="Arial" w:cs="Arial"/>
          <w:color w:val="000000" w:themeColor="text1" w:themeTint="FF" w:themeShade="FF"/>
          <w:sz w:val="20"/>
          <w:szCs w:val="20"/>
        </w:rPr>
        <w:t>T</w:t>
      </w:r>
      <w:r w:rsidRPr="4E886D23" w:rsidR="4E886D23">
        <w:rPr>
          <w:rFonts w:ascii="Arial" w:hAnsi="Arial" w:eastAsia="Arial" w:cs="Arial"/>
          <w:color w:val="000000" w:themeColor="text1" w:themeTint="FF" w:themeShade="FF"/>
          <w:sz w:val="20"/>
          <w:szCs w:val="20"/>
        </w:rPr>
        <w:t xml:space="preserve">he main issues that the team have dealt or are </w:t>
      </w:r>
      <w:r w:rsidRPr="4E886D23" w:rsidR="4E886D23">
        <w:rPr>
          <w:rFonts w:ascii="Arial" w:hAnsi="Arial" w:eastAsia="Arial" w:cs="Arial"/>
          <w:color w:val="000000" w:themeColor="text1" w:themeTint="FF" w:themeShade="FF"/>
          <w:sz w:val="20"/>
          <w:szCs w:val="20"/>
        </w:rPr>
        <w:t xml:space="preserve">currently dealing with involved </w:t>
      </w:r>
      <w:r w:rsidRPr="4E886D23" w:rsidR="4E886D23">
        <w:rPr>
          <w:rFonts w:ascii="Arial" w:hAnsi="Arial" w:eastAsia="Arial" w:cs="Arial"/>
          <w:color w:val="000000" w:themeColor="text1" w:themeTint="FF" w:themeShade="FF"/>
          <w:sz w:val="20"/>
          <w:szCs w:val="20"/>
        </w:rPr>
        <w:t xml:space="preserve">the </w:t>
      </w:r>
      <w:r w:rsidRPr="4E886D23" w:rsidR="4E886D23">
        <w:rPr>
          <w:rFonts w:ascii="Arial" w:hAnsi="Arial" w:eastAsia="Arial" w:cs="Arial"/>
          <w:color w:val="000000" w:themeColor="text1" w:themeTint="FF" w:themeShade="FF"/>
          <w:sz w:val="20"/>
          <w:szCs w:val="20"/>
        </w:rPr>
        <w:t xml:space="preserve">lack of related researches </w:t>
      </w:r>
      <w:r w:rsidRPr="4E886D23" w:rsidR="4E886D23">
        <w:rPr>
          <w:rFonts w:ascii="Arial" w:hAnsi="Arial" w:eastAsia="Arial" w:cs="Arial"/>
          <w:color w:val="000000" w:themeColor="text1" w:themeTint="FF" w:themeShade="FF"/>
          <w:sz w:val="20"/>
          <w:szCs w:val="20"/>
        </w:rPr>
        <w:t xml:space="preserve">conducted </w:t>
      </w:r>
      <w:r w:rsidRPr="4E886D23" w:rsidR="4E886D23">
        <w:rPr>
          <w:rFonts w:ascii="Arial" w:hAnsi="Arial" w:eastAsia="Arial" w:cs="Arial"/>
          <w:color w:val="000000" w:themeColor="text1" w:themeTint="FF" w:themeShade="FF"/>
          <w:sz w:val="20"/>
          <w:szCs w:val="20"/>
        </w:rPr>
        <w:t>in the Philippines, difficulty in acquiring the needed tools for free,</w:t>
      </w:r>
      <w:r w:rsidRPr="4E886D23" w:rsidR="4E886D23">
        <w:rPr>
          <w:rFonts w:ascii="Arial" w:hAnsi="Arial" w:eastAsia="Arial" w:cs="Arial"/>
          <w:color w:val="000000" w:themeColor="text1" w:themeTint="FF" w:themeShade="FF"/>
          <w:sz w:val="20"/>
          <w:szCs w:val="20"/>
        </w:rPr>
        <w:t xml:space="preserve"> </w:t>
      </w:r>
      <w:r w:rsidRPr="4E886D23" w:rsidR="4E886D23">
        <w:rPr>
          <w:rFonts w:ascii="Arial" w:hAnsi="Arial" w:eastAsia="Arial" w:cs="Arial"/>
          <w:color w:val="000000" w:themeColor="text1" w:themeTint="FF" w:themeShade="FF"/>
          <w:sz w:val="20"/>
          <w:szCs w:val="20"/>
        </w:rPr>
        <w:t>lack of team members who are good at programming, and fai</w:t>
      </w:r>
      <w:r w:rsidRPr="4E886D23" w:rsidR="4E886D23">
        <w:rPr>
          <w:rFonts w:ascii="Arial" w:hAnsi="Arial" w:eastAsia="Arial" w:cs="Arial"/>
          <w:color w:val="000000" w:themeColor="text1" w:themeTint="FF" w:themeShade="FF"/>
          <w:sz w:val="20"/>
          <w:szCs w:val="20"/>
        </w:rPr>
        <w:t xml:space="preserve">lure of some members to relay </w:t>
      </w:r>
      <w:r w:rsidRPr="4E886D23" w:rsidR="4E886D23">
        <w:rPr>
          <w:rFonts w:ascii="Arial" w:hAnsi="Arial" w:eastAsia="Arial" w:cs="Arial"/>
          <w:color w:val="000000" w:themeColor="text1" w:themeTint="FF" w:themeShade="FF"/>
          <w:sz w:val="20"/>
          <w:szCs w:val="20"/>
        </w:rPr>
        <w:t>daily reports to the project manager.</w:t>
      </w:r>
    </w:p>
    <w:p w:rsidR="001F6DBF" w:rsidP="001F6DBF" w:rsidRDefault="001F6DBF" w14:paraId="3F6C54A6" w14:textId="6EA89DEA">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001F6DBF" w:rsidP="001F6DBF" w:rsidRDefault="001F6DBF" w14:paraId="55BF0D06" w14:textId="2EC9524C">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3A1956" w:rsidR="00A07284" w:rsidP="001F6DBF" w:rsidRDefault="00A07284" w14:paraId="7C66F430" w14:textId="77777777">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F35C0A" w:rsidR="00D916B6" w:rsidP="4E886D23" w:rsidRDefault="609D95C2" w14:paraId="0B0288EC"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4E886D23" w:rsidR="4E886D23">
        <w:rPr>
          <w:rFonts w:ascii="Arial" w:hAnsi="Arial" w:eastAsia="Arial" w:cs="Arial"/>
          <w:b w:val="1"/>
          <w:bCs w:val="1"/>
          <w:color w:val="000000" w:themeColor="text1" w:themeTint="FF" w:themeShade="FF"/>
          <w:sz w:val="20"/>
          <w:szCs w:val="20"/>
        </w:rPr>
        <w:t>Project Recommendations</w:t>
      </w:r>
    </w:p>
    <w:p w:rsidRPr="003A1956" w:rsidR="00F35C0A" w:rsidP="4E886D23" w:rsidRDefault="008F6D8E" w14:paraId="62B24E78" w14:textId="4EB46347"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4E886D23" w:rsidR="4E886D23">
        <w:rPr>
          <w:rFonts w:ascii="Arial" w:hAnsi="Arial" w:eastAsia="Arial" w:cs="Arial"/>
          <w:color w:val="000000" w:themeColor="text1" w:themeTint="FF" w:themeShade="FF"/>
          <w:sz w:val="20"/>
          <w:szCs w:val="20"/>
        </w:rPr>
        <w:t xml:space="preserve">The team </w:t>
      </w:r>
      <w:r w:rsidRPr="4E886D23" w:rsidR="4E886D23">
        <w:rPr>
          <w:rFonts w:ascii="Arial" w:hAnsi="Arial" w:eastAsia="Arial" w:cs="Arial"/>
          <w:color w:val="000000" w:themeColor="text1" w:themeTint="FF" w:themeShade="FF"/>
          <w:sz w:val="20"/>
          <w:szCs w:val="20"/>
        </w:rPr>
        <w:t>recommended the following procedures to those</w:t>
      </w:r>
      <w:r w:rsidRPr="4E886D23" w:rsidR="4E886D23">
        <w:rPr>
          <w:rFonts w:ascii="Arial" w:hAnsi="Arial" w:eastAsia="Arial" w:cs="Arial"/>
          <w:color w:val="000000" w:themeColor="text1" w:themeTint="FF" w:themeShade="FF"/>
          <w:sz w:val="20"/>
          <w:szCs w:val="20"/>
        </w:rPr>
        <w:t xml:space="preserve"> researchers </w:t>
      </w:r>
      <w:r w:rsidRPr="4E886D23" w:rsidR="4E886D23">
        <w:rPr>
          <w:rFonts w:ascii="Arial" w:hAnsi="Arial" w:eastAsia="Arial" w:cs="Arial"/>
          <w:color w:val="000000" w:themeColor="text1" w:themeTint="FF" w:themeShade="FF"/>
          <w:sz w:val="20"/>
          <w:szCs w:val="20"/>
        </w:rPr>
        <w:t>who would be willing to take on a similar project</w:t>
      </w:r>
      <w:r w:rsidRPr="4E886D23" w:rsidR="4E886D23">
        <w:rPr>
          <w:rFonts w:ascii="Arial" w:hAnsi="Arial" w:eastAsia="Arial" w:cs="Arial"/>
          <w:color w:val="000000" w:themeColor="text1" w:themeTint="FF" w:themeShade="FF"/>
          <w:sz w:val="20"/>
          <w:szCs w:val="20"/>
        </w:rPr>
        <w:t>: detection in various media formats (including images and videos), additional language features, introduction o</w:t>
      </w:r>
      <w:r w:rsidRPr="4E886D23" w:rsidR="4E886D23">
        <w:rPr>
          <w:rFonts w:ascii="Arial" w:hAnsi="Arial" w:eastAsia="Arial" w:cs="Arial"/>
          <w:color w:val="000000" w:themeColor="text1" w:themeTint="FF" w:themeShade="FF"/>
          <w:sz w:val="20"/>
          <w:szCs w:val="20"/>
        </w:rPr>
        <w:t xml:space="preserve">f the idea to a wider audience (e.g. </w:t>
      </w:r>
      <w:r w:rsidRPr="4E886D23" w:rsidR="4E886D23">
        <w:rPr>
          <w:rFonts w:ascii="Arial" w:hAnsi="Arial" w:eastAsia="Arial" w:cs="Arial"/>
          <w:color w:val="000000" w:themeColor="text1" w:themeTint="FF" w:themeShade="FF"/>
          <w:sz w:val="20"/>
          <w:szCs w:val="20"/>
        </w:rPr>
        <w:t>cyberbullying advocates</w:t>
      </w:r>
      <w:r w:rsidRPr="4E886D23" w:rsidR="4E886D23">
        <w:rPr>
          <w:rFonts w:ascii="Arial" w:hAnsi="Arial" w:eastAsia="Arial" w:cs="Arial"/>
          <w:color w:val="000000" w:themeColor="text1" w:themeTint="FF" w:themeShade="FF"/>
          <w:sz w:val="20"/>
          <w:szCs w:val="20"/>
        </w:rPr>
        <w:t xml:space="preserve">), and lastly, utilization of </w:t>
      </w:r>
      <w:r w:rsidRPr="4E886D23" w:rsidR="4E886D23">
        <w:rPr>
          <w:rFonts w:ascii="Arial" w:hAnsi="Arial" w:eastAsia="Arial" w:cs="Arial"/>
          <w:color w:val="000000" w:themeColor="text1" w:themeTint="FF" w:themeShade="FF"/>
          <w:sz w:val="20"/>
          <w:szCs w:val="20"/>
        </w:rPr>
        <w:t xml:space="preserve">a better method of obtaining </w:t>
      </w:r>
      <w:r w:rsidRPr="4E886D23" w:rsidR="4E886D23">
        <w:rPr>
          <w:rFonts w:ascii="Arial" w:hAnsi="Arial" w:eastAsia="Arial" w:cs="Arial"/>
          <w:color w:val="000000" w:themeColor="text1" w:themeTint="FF" w:themeShade="FF"/>
          <w:sz w:val="20"/>
          <w:szCs w:val="20"/>
        </w:rPr>
        <w:t xml:space="preserve">the </w:t>
      </w:r>
      <w:r w:rsidRPr="4E886D23" w:rsidR="4E886D23">
        <w:rPr>
          <w:rFonts w:ascii="Arial" w:hAnsi="Arial" w:eastAsia="Arial" w:cs="Arial"/>
          <w:color w:val="000000" w:themeColor="text1" w:themeTint="FF" w:themeShade="FF"/>
          <w:sz w:val="20"/>
          <w:szCs w:val="20"/>
        </w:rPr>
        <w:t>Filipino people’s perspective towards cyberbullying.</w:t>
      </w:r>
    </w:p>
    <w:p w:rsidR="007B0604" w:rsidP="003A1956" w:rsidRDefault="007407E0" w14:paraId="364633AF" w14:textId="77777777" w14:noSpellErr="1">
      <w:pPr>
        <w:pStyle w:val="Heading2"/>
        <w:spacing w:before="480" w:after="240"/>
        <w:rPr/>
      </w:pPr>
      <w:bookmarkStart w:name="_Toc77392560" w:id="21"/>
      <w:r>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Pr="001252A7" w:rsidR="00F36D60" w:rsidTr="4E886D23" w14:paraId="6A66725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shd w:val="clear" w:color="auto" w:fill="D9D9D9" w:themeFill="background1" w:themeFillShade="D9"/>
            <w:tcMar/>
          </w:tcPr>
          <w:p w:rsidRPr="00F36D60" w:rsidR="00F36D60" w:rsidP="000508DA" w:rsidRDefault="609D95C2" w14:paraId="3FA4F509" w14:textId="77777777" w14:noSpellErr="1">
            <w:pPr>
              <w:pStyle w:val="StyleTableHeader10pt"/>
              <w:spacing w:before="20" w:after="60"/>
              <w:jc w:val="left"/>
            </w:pPr>
            <w:r w:rsidR="4E886D23">
              <w:rPr/>
              <w:t>Project Name</w:t>
            </w:r>
          </w:p>
        </w:tc>
      </w:tr>
      <w:tr w:rsidRPr="00C13EAB" w:rsidR="00840033" w:rsidTr="4E886D23" w14:paraId="70C3DEFC"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2940" w:type="dxa"/>
            <w:tcMar/>
            <w:vAlign w:val="top"/>
          </w:tcPr>
          <w:p w:rsidR="00840033" w:rsidP="00A951FF" w:rsidRDefault="609D95C2" w14:paraId="6F6D3CF6" w14:textId="77777777" w14:noSpellErr="1">
            <w:pPr>
              <w:pStyle w:val="StyleTableHeader10pt"/>
              <w:spacing w:before="20" w:after="60"/>
              <w:jc w:val="left"/>
              <w:rPr>
                <w:b w:val="0"/>
                <w:bCs w:val="0"/>
              </w:rPr>
            </w:pPr>
            <w:r w:rsidR="4E886D23">
              <w:rPr>
                <w:b w:val="0"/>
                <w:bCs w:val="0"/>
              </w:rPr>
              <w:t>Prepared by:</w:t>
            </w:r>
          </w:p>
          <w:p w:rsidRPr="009435EB" w:rsidR="009435EB" w:rsidP="009435EB" w:rsidRDefault="609D95C2" w14:paraId="49E7557C" w14:textId="77777777" w14:noSpellErr="1">
            <w:pPr>
              <w:spacing w:before="40" w:after="40"/>
            </w:pPr>
            <w:r w:rsidR="4E886D23">
              <w:rPr/>
              <w:t>Samantha Mallari</w:t>
            </w:r>
          </w:p>
        </w:tc>
        <w:tc>
          <w:tcPr>
            <w:cnfStyle w:val="000001000000" w:firstRow="0" w:lastRow="0" w:firstColumn="0" w:lastColumn="0" w:oddVBand="0" w:evenVBand="1" w:oddHBand="0" w:evenHBand="0" w:firstRowFirstColumn="0" w:firstRowLastColumn="0" w:lastRowFirstColumn="0" w:lastRowLastColumn="0"/>
            <w:tcW w:w="2680" w:type="dxa"/>
            <w:tcMar/>
            <w:vAlign w:val="top"/>
          </w:tcPr>
          <w:p w:rsidR="009435EB" w:rsidP="4E886D23" w:rsidRDefault="609D95C2" w14:paraId="452445FD" w14:textId="77777777" w14:noSpellErr="1">
            <w:pPr>
              <w:spacing w:before="40" w:after="40"/>
              <w:rPr>
                <w:b w:val="1"/>
                <w:bCs w:val="1"/>
              </w:rPr>
            </w:pPr>
            <w:r w:rsidR="4E886D23">
              <w:rPr/>
              <w:t>Date:</w:t>
            </w:r>
            <w:r w:rsidRPr="4E886D23" w:rsidR="4E886D23">
              <w:rPr>
                <w:b w:val="1"/>
                <w:bCs w:val="1"/>
              </w:rPr>
              <w:t xml:space="preserve"> </w:t>
            </w:r>
          </w:p>
          <w:p w:rsidRPr="009435EB" w:rsidR="00840033" w:rsidP="009435EB" w:rsidRDefault="00A07284" w14:paraId="69DA0216" w14:textId="7DD97F40" w14:noSpellErr="1">
            <w:pPr>
              <w:spacing w:before="40" w:after="40"/>
            </w:pPr>
            <w:r w:rsidR="4E886D23">
              <w:rPr/>
              <w:t>03/05</w:t>
            </w:r>
            <w:r w:rsidR="4E886D23">
              <w:rPr/>
              <w:t>/17</w:t>
            </w:r>
          </w:p>
        </w:tc>
        <w:tc>
          <w:tcPr>
            <w:cnfStyle w:val="000010000000" w:firstRow="0" w:lastRow="0" w:firstColumn="0" w:lastColumn="0" w:oddVBand="1" w:evenVBand="0" w:oddHBand="0" w:evenHBand="0" w:firstRowFirstColumn="0" w:firstRowLastColumn="0" w:lastRowFirstColumn="0" w:lastRowLastColumn="0"/>
            <w:tcW w:w="3020" w:type="dxa"/>
            <w:tcMar/>
            <w:vAlign w:val="top"/>
          </w:tcPr>
          <w:p w:rsidRPr="00A951FF" w:rsidR="00054E75" w:rsidP="00A951FF" w:rsidRDefault="609D95C2" w14:paraId="169E044E" w14:textId="77777777" w14:noSpellErr="1">
            <w:pPr>
              <w:pStyle w:val="StyleTableHeader10pt"/>
              <w:spacing w:before="20" w:after="60"/>
              <w:jc w:val="left"/>
              <w:rPr>
                <w:b w:val="0"/>
                <w:bCs w:val="0"/>
              </w:rPr>
            </w:pPr>
            <w:r w:rsidR="4E886D23">
              <w:rPr>
                <w:b w:val="0"/>
                <w:bCs w:val="0"/>
              </w:rPr>
              <w:t>Reporting Period:</w:t>
            </w:r>
          </w:p>
          <w:p w:rsidRPr="00A951FF" w:rsidR="00840033" w:rsidP="006D6AD8" w:rsidRDefault="00A07284" w14:paraId="7FC34C68" w14:textId="5CE2DE81" w14:noSpellErr="1">
            <w:pPr>
              <w:pStyle w:val="StyleTableHeader10pt"/>
              <w:spacing w:before="20" w:after="60"/>
              <w:jc w:val="left"/>
              <w:rPr>
                <w:b w:val="0"/>
                <w:bCs w:val="0"/>
              </w:rPr>
            </w:pPr>
            <w:r w:rsidR="4E886D23">
              <w:rPr>
                <w:b w:val="0"/>
                <w:bCs w:val="0"/>
              </w:rPr>
              <w:t>03/06/17 to 03/13</w:t>
            </w:r>
            <w:r w:rsidR="4E886D23">
              <w:rPr>
                <w:b w:val="0"/>
                <w:bCs w:val="0"/>
              </w:rPr>
              <w:t>/17</w:t>
            </w:r>
          </w:p>
        </w:tc>
      </w:tr>
      <w:tr w:rsidRPr="00C13EAB" w:rsidR="009435EB" w:rsidTr="4E886D23" w14:paraId="270F5331" w14:textId="77777777">
        <w:trPr>
          <w:cnfStyle w:val="000000100000" w:firstRow="0" w:lastRow="0" w:firstColumn="0" w:lastColumn="0" w:oddVBand="0" w:evenVBand="0" w:oddHBand="1" w:evenHBand="0"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6D6AD8" w:rsidP="008744A5" w:rsidRDefault="280FB8F1" w14:paraId="279BBFDE" w14:textId="434A693D" w14:noSpellErr="1">
            <w:pPr>
              <w:pStyle w:val="StyleTableHeader10pt"/>
              <w:spacing w:before="20" w:after="60"/>
              <w:jc w:val="left"/>
              <w:rPr>
                <w:b w:val="0"/>
                <w:bCs w:val="0"/>
              </w:rPr>
            </w:pPr>
            <w:r w:rsidR="4E886D23">
              <w:rPr>
                <w:b w:val="0"/>
                <w:bCs w:val="0"/>
              </w:rPr>
              <w:t>Project Overall Status:</w:t>
            </w:r>
          </w:p>
          <w:p w:rsidRPr="00C13EAB" w:rsidR="006D6AD8" w:rsidP="280FB8F1" w:rsidRDefault="280FB8F1" w14:paraId="6F6E9B51" w14:textId="3E02354E" w14:noSpellErr="1">
            <w:pPr>
              <w:spacing w:before="20" w:after="60"/>
            </w:pPr>
            <w:r w:rsidRPr="4E886D23" w:rsidR="4E886D23">
              <w:rPr>
                <w:rFonts w:ascii="Arial" w:hAnsi="Arial" w:eastAsia="Arial" w:cs="Arial"/>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 (WEKA toolkit). Their next step is to incorporate this model to a specific type of software development (prototype).</w:t>
            </w:r>
          </w:p>
        </w:tc>
      </w:tr>
      <w:tr w:rsidRPr="00C13EAB" w:rsidR="00F36D60" w:rsidTr="4E886D23" w14:paraId="04AE799B"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F36D60" w:rsidP="00A951FF" w:rsidRDefault="280FB8F1" w14:paraId="4CE2DE47" w14:textId="77777777" w14:noSpellErr="1">
            <w:pPr>
              <w:pStyle w:val="StyleTableHeader10pt"/>
              <w:spacing w:before="20" w:after="60"/>
              <w:jc w:val="left"/>
              <w:rPr>
                <w:b w:val="0"/>
                <w:bCs w:val="0"/>
              </w:rPr>
            </w:pPr>
            <w:r w:rsidR="4E886D23">
              <w:rPr>
                <w:b w:val="0"/>
                <w:bCs w:val="0"/>
              </w:rPr>
              <w:t>Project Summary:</w:t>
            </w:r>
          </w:p>
          <w:p w:rsidRPr="00C13EAB" w:rsidR="00F36D60" w:rsidP="280FB8F1" w:rsidRDefault="280FB8F1" w14:paraId="4D807C9D" w14:textId="24BD4E34" w14:noSpellErr="1">
            <w:pPr>
              <w:spacing w:before="20" w:after="60"/>
            </w:pPr>
            <w:r w:rsidRPr="4E886D23" w:rsidR="4E886D23">
              <w:rPr>
                <w:rFonts w:ascii="Arial" w:hAnsi="Arial" w:eastAsia="Arial" w:cs="Arial"/>
              </w:rPr>
              <w:t>This project aims to develop a cyberbullying detection model capable of automatically detecting textual cyberbullying occurrences, and immediately recording the needed data on a database and outputting them respectively in tabular form to serve as an organized report.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p>
        </w:tc>
      </w:tr>
      <w:tr w:rsidRPr="00C13EAB" w:rsidR="00F36D60" w:rsidTr="4E886D23" w14:paraId="6FB93860"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F36D60" w:rsidP="4E886D23" w:rsidRDefault="609D95C2" w14:paraId="2B5F715C" w14:textId="77777777" w14:noSpellErr="1">
            <w:pPr>
              <w:pStyle w:val="TableText"/>
              <w:spacing w:before="120" w:after="60"/>
              <w:rPr>
                <w:b w:val="1"/>
                <w:bCs w:val="1"/>
                <w:sz w:val="20"/>
                <w:szCs w:val="20"/>
              </w:rPr>
            </w:pPr>
            <w:r w:rsidRPr="4E886D23" w:rsidR="4E886D23">
              <w:rPr>
                <w:b w:val="1"/>
                <w:bCs w:val="1"/>
                <w:sz w:val="20"/>
                <w:szCs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C13EAB" w:rsidTr="4E886D23" w14:paraId="02905594"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68" w:type="dxa"/>
                  <w:shd w:val="clear" w:color="auto" w:fill="C0C0C0"/>
                  <w:tcMar/>
                </w:tcPr>
                <w:p w:rsidRPr="00C13EAB" w:rsidR="00C13EAB" w:rsidP="4E886D23" w:rsidRDefault="609D95C2" w14:paraId="73167EC7" w14:textId="77777777" w14:noSpellErr="1">
                  <w:pPr>
                    <w:rPr>
                      <w:b w:val="1"/>
                      <w:bCs w:val="1"/>
                    </w:rPr>
                  </w:pPr>
                  <w:r w:rsidRPr="4E886D23" w:rsidR="4E886D23">
                    <w:rPr>
                      <w:b w:val="1"/>
                      <w:bCs w:val="1"/>
                    </w:rPr>
                    <w:t>Milestone Deliverables</w:t>
                  </w:r>
                </w:p>
              </w:tc>
              <w:tc>
                <w:tcPr>
                  <w:cnfStyle w:val="000001000000" w:firstRow="0" w:lastRow="0" w:firstColumn="0" w:lastColumn="0" w:oddVBand="0" w:evenVBand="1" w:oddHBand="0" w:evenHBand="0" w:firstRowFirstColumn="0" w:firstRowLastColumn="0" w:lastRowFirstColumn="0" w:lastRowLastColumn="0"/>
                  <w:tcW w:w="1250" w:type="dxa"/>
                  <w:shd w:val="clear" w:color="auto" w:fill="C0C0C0"/>
                  <w:tcMar/>
                </w:tcPr>
                <w:p w:rsidRPr="00C13EAB" w:rsidR="00C13EAB" w:rsidP="4E886D23" w:rsidRDefault="609D95C2" w14:paraId="25AC719D" w14:textId="77777777" w14:noSpellErr="1">
                  <w:pPr>
                    <w:rPr>
                      <w:b w:val="1"/>
                      <w:bCs w:val="1"/>
                    </w:rPr>
                  </w:pPr>
                  <w:r w:rsidRPr="4E886D23" w:rsidR="4E886D23">
                    <w:rPr>
                      <w:b w:val="1"/>
                      <w:bCs w:val="1"/>
                    </w:rPr>
                    <w:t>Due Date</w:t>
                  </w:r>
                </w:p>
              </w:tc>
              <w:tc>
                <w:tcPr>
                  <w:cnfStyle w:val="000010000000" w:firstRow="0" w:lastRow="0" w:firstColumn="0" w:lastColumn="0" w:oddVBand="1" w:evenVBand="0" w:oddHBand="0" w:evenHBand="0" w:firstRowFirstColumn="0" w:firstRowLastColumn="0" w:lastRowFirstColumn="0" w:lastRowLastColumn="0"/>
                  <w:tcW w:w="1606" w:type="dxa"/>
                  <w:shd w:val="clear" w:color="auto" w:fill="C0C0C0"/>
                  <w:tcMar/>
                </w:tcPr>
                <w:p w:rsidRPr="00C13EAB" w:rsidR="00C13EAB" w:rsidP="4E886D23" w:rsidRDefault="609D95C2" w14:paraId="4A1E93D5" w14:textId="77777777" w14:noSpellErr="1">
                  <w:pPr>
                    <w:rPr>
                      <w:b w:val="1"/>
                      <w:bCs w:val="1"/>
                    </w:rPr>
                  </w:pPr>
                  <w:r w:rsidRPr="4E886D23" w:rsidR="4E886D23">
                    <w:rPr>
                      <w:b w:val="1"/>
                      <w:bCs w:val="1"/>
                    </w:rPr>
                    <w:t>% Completed</w:t>
                  </w:r>
                </w:p>
              </w:tc>
              <w:tc>
                <w:tcPr>
                  <w:cnfStyle w:val="000001000000" w:firstRow="0" w:lastRow="0" w:firstColumn="0" w:lastColumn="0" w:oddVBand="0" w:evenVBand="1" w:oddHBand="0" w:evenHBand="0" w:firstRowFirstColumn="0" w:firstRowLastColumn="0" w:lastRowFirstColumn="0" w:lastRowLastColumn="0"/>
                  <w:tcW w:w="2557" w:type="dxa"/>
                  <w:shd w:val="clear" w:color="auto" w:fill="C0C0C0"/>
                  <w:tcMar/>
                </w:tcPr>
                <w:p w:rsidRPr="00C13EAB" w:rsidR="00C13EAB" w:rsidP="4E886D23" w:rsidRDefault="609D95C2" w14:paraId="6A8D0D8E" w14:textId="77777777" w14:noSpellErr="1">
                  <w:pPr>
                    <w:rPr>
                      <w:b w:val="1"/>
                      <w:bCs w:val="1"/>
                    </w:rPr>
                  </w:pPr>
                  <w:r w:rsidRPr="4E886D23" w:rsidR="4E886D23">
                    <w:rPr>
                      <w:b w:val="1"/>
                      <w:bCs w:val="1"/>
                    </w:rPr>
                    <w:t>Deliverable Status</w:t>
                  </w:r>
                </w:p>
              </w:tc>
            </w:tr>
            <w:tr w:rsidRPr="00C13EAB" w:rsidR="00EA7FB6" w:rsidTr="4E886D23" w14:paraId="06FDD8BF"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F907C7" w14:paraId="76736294" w14:textId="4B55C197" w14:noSpellErr="1">
                  <w:pPr>
                    <w:numPr>
                      <w:ilvl w:val="0"/>
                      <w:numId w:val="5"/>
                    </w:numPr>
                    <w:spacing w:before="40" w:after="40"/>
                    <w:rPr/>
                  </w:pPr>
                  <w:r w:rsidR="4E886D23">
                    <w:rPr/>
                    <w:t>Project Status Reports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00E36DF6" w14:textId="151E7B2D" w14:noSpellErr="1">
                  <w:pPr>
                    <w:spacing w:before="40" w:after="40"/>
                    <w:jc w:val="center"/>
                  </w:pPr>
                  <w:r w:rsidR="4E886D23">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A07284" w14:paraId="5792A852" w14:textId="74268572" w14:noSpellErr="1">
                  <w:pPr>
                    <w:spacing w:before="40" w:after="40"/>
                    <w:jc w:val="center"/>
                  </w:pPr>
                  <w:r w:rsidR="4E886D23">
                    <w:rPr/>
                    <w:t>50</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EA7FB6" w14:paraId="4B725779" w14:textId="2D5BA05D" w14:noSpellErr="1">
                  <w:pPr>
                    <w:spacing w:before="40" w:after="40"/>
                    <w:jc w:val="center"/>
                  </w:pPr>
                  <w:r w:rsidR="4E886D23">
                    <w:rPr/>
                    <w:t>On time</w:t>
                  </w:r>
                </w:p>
              </w:tc>
            </w:tr>
            <w:tr w:rsidRPr="00C13EAB" w:rsidR="00EA7FB6" w:rsidTr="4E886D23" w14:paraId="716E2856"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EA7FB6" w14:paraId="488ECB84" w14:textId="2F23CF1A" w14:noSpellErr="1">
                  <w:pPr>
                    <w:pStyle w:val="ListParagraph"/>
                    <w:numPr>
                      <w:ilvl w:val="0"/>
                      <w:numId w:val="5"/>
                    </w:numPr>
                    <w:spacing w:before="40" w:after="40"/>
                    <w:rPr/>
                  </w:pPr>
                  <w:r w:rsidR="4E886D23">
                    <w:rPr/>
                    <w:t>UML Diagrams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A07284" w14:paraId="729AAFEB" w14:textId="2FFD0114" w14:noSpellErr="1">
                  <w:pPr>
                    <w:spacing w:before="40" w:after="40"/>
                    <w:jc w:val="center"/>
                  </w:pPr>
                  <w:r w:rsidR="4E886D23">
                    <w:rPr/>
                    <w:t>03/05</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A07284" w14:paraId="3D40ABE5" w14:textId="72009678" w14:noSpellErr="1">
                  <w:pPr>
                    <w:spacing w:before="40" w:after="40"/>
                    <w:jc w:val="center"/>
                  </w:pPr>
                  <w:r w:rsidR="4E886D23">
                    <w:rPr/>
                    <w:t>100</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A07284" w:rsidRDefault="00A07284" w14:paraId="3DDF06DA" w14:textId="0D39AA5E" w14:noSpellErr="1">
                  <w:pPr>
                    <w:spacing w:before="40" w:after="40"/>
                    <w:jc w:val="center"/>
                  </w:pPr>
                  <w:r w:rsidR="4E886D23">
                    <w:rPr/>
                    <w:t>On time</w:t>
                  </w:r>
                </w:p>
              </w:tc>
            </w:tr>
            <w:tr w:rsidRPr="00C13EAB" w:rsidR="00EA7FB6" w:rsidTr="4E886D23" w14:paraId="65B6EC2F"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EA7FB6" w14:paraId="3AE2AFDB" w14:textId="693B99B2" w14:noSpellErr="1">
                  <w:pPr>
                    <w:numPr>
                      <w:ilvl w:val="0"/>
                      <w:numId w:val="5"/>
                    </w:numPr>
                    <w:spacing w:before="40" w:after="40"/>
                    <w:rPr/>
                  </w:pPr>
                  <w:r w:rsidR="4E886D23">
                    <w:rPr/>
                    <w:t>UI Development (Frontend)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A07284" w14:paraId="705D25AE" w14:textId="01374E73" w14:noSpellErr="1">
                  <w:pPr>
                    <w:spacing w:before="40" w:after="40"/>
                    <w:jc w:val="center"/>
                  </w:pPr>
                  <w:r w:rsidR="4E886D23">
                    <w:rPr/>
                    <w:t>03/05</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A07284" w14:paraId="31D2B830" w14:textId="635B7224" w14:noSpellErr="1">
                  <w:pPr>
                    <w:spacing w:before="40" w:after="40"/>
                    <w:jc w:val="center"/>
                  </w:pPr>
                  <w:r w:rsidR="4E886D23">
                    <w:rPr/>
                    <w:t>100</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A07284" w14:paraId="215B636C" w14:textId="7DF88F28" w14:noSpellErr="1">
                  <w:pPr>
                    <w:spacing w:before="40" w:after="40"/>
                    <w:jc w:val="center"/>
                  </w:pPr>
                  <w:r w:rsidR="4E886D23">
                    <w:rPr/>
                    <w:t>On time</w:t>
                  </w:r>
                </w:p>
              </w:tc>
            </w:tr>
            <w:tr w:rsidR="00EA7FB6" w:rsidTr="4E886D23" w14:paraId="1FD9F848"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435EB8AA" w14:textId="0816A9B7" w14:noSpellErr="1">
                  <w:pPr>
                    <w:numPr>
                      <w:ilvl w:val="0"/>
                      <w:numId w:val="5"/>
                    </w:numPr>
                    <w:spacing w:before="40" w:after="40"/>
                    <w:rPr/>
                  </w:pPr>
                  <w:r w:rsidR="4E886D23">
                    <w:rPr/>
                    <w:t>UI Development (Backend)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1187B" w14:paraId="23DF1DD0" w14:textId="573A8B83" w14:noSpellErr="1">
                  <w:pPr>
                    <w:spacing w:before="40" w:after="40"/>
                    <w:jc w:val="center"/>
                  </w:pPr>
                  <w:r w:rsidR="4E886D23">
                    <w:rPr/>
                    <w:t>03/</w:t>
                  </w:r>
                  <w:r w:rsidR="4E886D23">
                    <w:rPr/>
                    <w:t>08</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991F43" w14:paraId="4187760D" w14:textId="57B7077A" w14:noSpellErr="1">
                  <w:pPr>
                    <w:spacing w:before="40" w:after="40"/>
                    <w:jc w:val="center"/>
                  </w:pPr>
                  <w:r w:rsidR="4E886D23">
                    <w:rPr/>
                    <w:t>3</w:t>
                  </w:r>
                  <w:r w:rsidR="4E886D23">
                    <w:rPr/>
                    <w:t>5</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FF356C" w14:paraId="04C8A120" w14:textId="6FB1F2C1" w14:noSpellErr="1">
                  <w:pPr>
                    <w:spacing w:before="40" w:after="40"/>
                    <w:jc w:val="center"/>
                  </w:pPr>
                  <w:r w:rsidR="4E886D23">
                    <w:rPr/>
                    <w:t>On time</w:t>
                  </w:r>
                </w:p>
              </w:tc>
            </w:tr>
            <w:tr w:rsidR="00EA7FB6" w:rsidTr="4E886D23" w14:paraId="4C39C3A2"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139EF50F" w14:textId="5F130BFF" w14:noSpellErr="1">
                  <w:pPr>
                    <w:numPr>
                      <w:ilvl w:val="0"/>
                      <w:numId w:val="5"/>
                    </w:numPr>
                    <w:spacing w:before="40" w:after="40"/>
                    <w:rPr/>
                  </w:pPr>
                  <w:r w:rsidR="4E886D23">
                    <w:rPr/>
                    <w:t>AI Programming</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542C0455" w14:textId="78C00FEC" w14:noSpellErr="1">
                  <w:pPr>
                    <w:spacing w:before="40" w:after="40"/>
                    <w:jc w:val="center"/>
                  </w:pPr>
                  <w:r w:rsidR="4E886D23">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F356C" w14:paraId="37AF2073" w14:textId="51C9F20E" w14:noSpellErr="1">
                  <w:pPr>
                    <w:spacing w:before="40" w:after="40"/>
                    <w:jc w:val="center"/>
                  </w:pPr>
                  <w:r w:rsidR="4E886D23">
                    <w:rPr/>
                    <w:t>25</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EA7FB6" w14:paraId="547CA103" w14:textId="73BA4101" w14:noSpellErr="1">
                  <w:pPr>
                    <w:spacing w:before="40" w:after="40"/>
                    <w:jc w:val="center"/>
                  </w:pPr>
                  <w:r w:rsidR="4E886D23">
                    <w:rPr/>
                    <w:t>On time</w:t>
                  </w:r>
                </w:p>
              </w:tc>
            </w:tr>
            <w:tr w:rsidR="00EA7FB6" w:rsidTr="4E886D23" w14:paraId="22E3385A"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19C34D87" w14:textId="01F5991C" w14:noSpellErr="1">
                  <w:pPr>
                    <w:numPr>
                      <w:ilvl w:val="0"/>
                      <w:numId w:val="5"/>
                    </w:numPr>
                    <w:spacing w:before="40" w:after="40"/>
                    <w:rPr/>
                  </w:pPr>
                  <w:r w:rsidR="4E886D23">
                    <w:rPr/>
                    <w:t>Software-specific Documentation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FF356C" w14:paraId="7481ED36" w14:textId="5F319427" w14:noSpellErr="1">
                  <w:pPr>
                    <w:spacing w:before="40" w:after="40"/>
                    <w:jc w:val="center"/>
                  </w:pPr>
                  <w:r w:rsidR="4E886D23">
                    <w:rPr/>
                    <w:t>03/05</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F356C" w14:paraId="37762129" w14:textId="1250FDE5" w14:noSpellErr="1">
                  <w:pPr>
                    <w:spacing w:before="40" w:after="40"/>
                    <w:jc w:val="center"/>
                  </w:pPr>
                  <w:r w:rsidR="4E886D23">
                    <w:rPr/>
                    <w:t>88</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461F7C" w14:paraId="49E2F524" w14:textId="04987E77" w14:noSpellErr="1">
                  <w:pPr>
                    <w:spacing w:before="40" w:after="40"/>
                    <w:jc w:val="center"/>
                  </w:pPr>
                  <w:r w:rsidR="4E886D23">
                    <w:rPr/>
                    <w:t>Behind Schedule</w:t>
                  </w:r>
                </w:p>
              </w:tc>
            </w:tr>
            <w:tr w:rsidR="00461F7C" w:rsidTr="4E886D23" w14:paraId="73F9E4ED"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461F7C" w:rsidP="005004E3" w:rsidRDefault="00991F43" w14:paraId="0B422CFA" w14:textId="37CD0CD2" w14:noSpellErr="1">
                  <w:pPr>
                    <w:numPr>
                      <w:ilvl w:val="0"/>
                      <w:numId w:val="5"/>
                    </w:numPr>
                    <w:spacing w:before="40" w:after="40"/>
                    <w:rPr/>
                  </w:pPr>
                  <w:r w:rsidR="4E886D23">
                    <w:rPr/>
                    <w:t>Work Breakdown Structure</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461F7C" w:rsidP="005004E3" w:rsidRDefault="00FF356C" w14:paraId="04C435BC" w14:textId="04777AD6" w14:noSpellErr="1">
                  <w:pPr>
                    <w:spacing w:before="40" w:after="40"/>
                    <w:jc w:val="center"/>
                  </w:pPr>
                  <w:r w:rsidR="4E886D23">
                    <w:rPr/>
                    <w:t>03/05</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461F7C" w:rsidP="005004E3" w:rsidRDefault="00991F43" w14:paraId="764E28A3" w14:textId="17A789A5" w14:noSpellErr="1">
                  <w:pPr>
                    <w:spacing w:before="40" w:after="40"/>
                    <w:jc w:val="center"/>
                  </w:pPr>
                  <w:r w:rsidR="4E886D23">
                    <w:rPr/>
                    <w:t>70</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461F7C" w:rsidP="005004E3" w:rsidRDefault="00991F43" w14:paraId="2F79F006" w14:textId="2FB03897" w14:noSpellErr="1">
                  <w:pPr>
                    <w:spacing w:before="40" w:after="40"/>
                    <w:jc w:val="center"/>
                  </w:pPr>
                  <w:r w:rsidR="4E886D23">
                    <w:rPr/>
                    <w:t>Behind Schedule</w:t>
                  </w:r>
                </w:p>
              </w:tc>
            </w:tr>
            <w:tr w:rsidR="00991F43" w:rsidTr="4E886D23" w14:paraId="6BF383A6"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991F43" w:rsidP="005004E3" w:rsidRDefault="00991F43" w14:paraId="622F8602" w14:textId="54FCE5E3" w14:noSpellErr="1">
                  <w:pPr>
                    <w:numPr>
                      <w:ilvl w:val="0"/>
                      <w:numId w:val="5"/>
                    </w:numPr>
                    <w:spacing w:before="40" w:after="40"/>
                    <w:rPr/>
                  </w:pPr>
                  <w:r w:rsidR="4E886D23">
                    <w:rPr/>
                    <w:t>Gantt Chart</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91F43" w:rsidP="005004E3" w:rsidRDefault="00FF356C" w14:paraId="5434F588" w14:textId="1C97D74A" w14:noSpellErr="1">
                  <w:pPr>
                    <w:spacing w:before="40" w:after="40"/>
                    <w:jc w:val="center"/>
                  </w:pPr>
                  <w:r w:rsidR="4E886D23">
                    <w:rPr/>
                    <w:t>03/05</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91F43" w:rsidP="005004E3" w:rsidRDefault="00991F43" w14:paraId="0EBC5773" w14:textId="6BE44331" w14:noSpellErr="1">
                  <w:pPr>
                    <w:spacing w:before="40" w:after="40"/>
                    <w:jc w:val="center"/>
                  </w:pPr>
                  <w:r w:rsidR="4E886D23">
                    <w:rPr/>
                    <w:t>80%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991F43" w:rsidP="005004E3" w:rsidRDefault="00991F43" w14:paraId="6A737F9C" w14:textId="23C60267" w14:noSpellErr="1">
                  <w:pPr>
                    <w:spacing w:before="40" w:after="40"/>
                    <w:jc w:val="center"/>
                  </w:pPr>
                  <w:r w:rsidR="4E886D23">
                    <w:rPr/>
                    <w:t>Behind Schedule</w:t>
                  </w:r>
                </w:p>
              </w:tc>
            </w:tr>
          </w:tbl>
          <w:p w:rsidRPr="00C13EAB" w:rsidR="00C13EAB" w:rsidP="000508DA" w:rsidRDefault="00C13EAB" w14:paraId="72255DC3" w14:textId="77777777">
            <w:pPr>
              <w:pStyle w:val="TableText"/>
              <w:spacing w:before="20" w:after="60"/>
              <w:rPr>
                <w:rFonts w:ascii="Times New Roman" w:hAnsi="Times New Roman"/>
                <w:i/>
                <w:color w:val="0000FF"/>
                <w:sz w:val="20"/>
              </w:rPr>
            </w:pPr>
          </w:p>
        </w:tc>
      </w:tr>
      <w:tr w:rsidRPr="00C13EAB" w:rsidR="00D234D0" w:rsidTr="4E886D23" w14:paraId="15D88E1C"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811B77" w:rsidP="4E886D23" w:rsidRDefault="609D95C2" w14:paraId="66226C3B" w14:textId="77777777" w14:noSpellErr="1">
            <w:pPr>
              <w:pStyle w:val="TableText"/>
              <w:spacing w:before="120" w:after="60"/>
              <w:rPr>
                <w:b w:val="1"/>
                <w:bCs w:val="1"/>
                <w:sz w:val="20"/>
                <w:szCs w:val="20"/>
              </w:rPr>
            </w:pPr>
            <w:r w:rsidRPr="4E886D23" w:rsidR="4E886D23">
              <w:rPr>
                <w:b w:val="1"/>
                <w:bCs w:val="1"/>
                <w:sz w:val="20"/>
                <w:szCs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811B77" w:rsidTr="4E886D23" w14:paraId="40FD59DC"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68" w:type="dxa"/>
                  <w:shd w:val="clear" w:color="auto" w:fill="C0C0C0"/>
                  <w:tcMar/>
                </w:tcPr>
                <w:p w:rsidRPr="00C13EAB" w:rsidR="00811B77" w:rsidP="4E886D23" w:rsidRDefault="609D95C2" w14:paraId="50EFCF8C" w14:textId="77777777" w14:noSpellErr="1">
                  <w:pPr>
                    <w:rPr>
                      <w:b w:val="1"/>
                      <w:bCs w:val="1"/>
                    </w:rPr>
                  </w:pPr>
                  <w:r w:rsidRPr="4E886D23" w:rsidR="4E886D23">
                    <w:rPr>
                      <w:b w:val="1"/>
                      <w:bCs w:val="1"/>
                    </w:rPr>
                    <w:t>Milestone Deliverables</w:t>
                  </w:r>
                </w:p>
              </w:tc>
              <w:tc>
                <w:tcPr>
                  <w:cnfStyle w:val="000001000000" w:firstRow="0" w:lastRow="0" w:firstColumn="0" w:lastColumn="0" w:oddVBand="0" w:evenVBand="1" w:oddHBand="0" w:evenHBand="0" w:firstRowFirstColumn="0" w:firstRowLastColumn="0" w:lastRowFirstColumn="0" w:lastRowLastColumn="0"/>
                  <w:tcW w:w="1250" w:type="dxa"/>
                  <w:shd w:val="clear" w:color="auto" w:fill="C0C0C0"/>
                  <w:tcMar/>
                </w:tcPr>
                <w:p w:rsidRPr="00C13EAB" w:rsidR="00811B77" w:rsidP="4E886D23" w:rsidRDefault="609D95C2" w14:paraId="12A8DA8A" w14:textId="77777777" w14:noSpellErr="1">
                  <w:pPr>
                    <w:rPr>
                      <w:b w:val="1"/>
                      <w:bCs w:val="1"/>
                    </w:rPr>
                  </w:pPr>
                  <w:r w:rsidRPr="4E886D23" w:rsidR="4E886D23">
                    <w:rPr>
                      <w:b w:val="1"/>
                      <w:bCs w:val="1"/>
                    </w:rPr>
                    <w:t>Due Date</w:t>
                  </w:r>
                </w:p>
              </w:tc>
              <w:tc>
                <w:tcPr>
                  <w:cnfStyle w:val="000010000000" w:firstRow="0" w:lastRow="0" w:firstColumn="0" w:lastColumn="0" w:oddVBand="1" w:evenVBand="0" w:oddHBand="0" w:evenHBand="0" w:firstRowFirstColumn="0" w:firstRowLastColumn="0" w:lastRowFirstColumn="0" w:lastRowLastColumn="0"/>
                  <w:tcW w:w="1606" w:type="dxa"/>
                  <w:shd w:val="clear" w:color="auto" w:fill="C0C0C0"/>
                  <w:tcMar/>
                </w:tcPr>
                <w:p w:rsidRPr="00C13EAB" w:rsidR="00811B77" w:rsidP="4E886D23" w:rsidRDefault="609D95C2" w14:paraId="7E9DF5C0" w14:textId="77777777" w14:noSpellErr="1">
                  <w:pPr>
                    <w:rPr>
                      <w:b w:val="1"/>
                      <w:bCs w:val="1"/>
                    </w:rPr>
                  </w:pPr>
                  <w:r w:rsidRPr="4E886D23" w:rsidR="4E886D23">
                    <w:rPr>
                      <w:b w:val="1"/>
                      <w:bCs w:val="1"/>
                    </w:rPr>
                    <w:t>% Completed</w:t>
                  </w:r>
                </w:p>
              </w:tc>
              <w:tc>
                <w:tcPr>
                  <w:cnfStyle w:val="000001000000" w:firstRow="0" w:lastRow="0" w:firstColumn="0" w:lastColumn="0" w:oddVBand="0" w:evenVBand="1" w:oddHBand="0" w:evenHBand="0" w:firstRowFirstColumn="0" w:firstRowLastColumn="0" w:lastRowFirstColumn="0" w:lastRowLastColumn="0"/>
                  <w:tcW w:w="2557" w:type="dxa"/>
                  <w:shd w:val="clear" w:color="auto" w:fill="C0C0C0"/>
                  <w:tcMar/>
                </w:tcPr>
                <w:p w:rsidRPr="00C13EAB" w:rsidR="00811B77" w:rsidP="4E886D23" w:rsidRDefault="609D95C2" w14:paraId="23729158" w14:textId="77777777" w14:noSpellErr="1">
                  <w:pPr>
                    <w:rPr>
                      <w:b w:val="1"/>
                      <w:bCs w:val="1"/>
                    </w:rPr>
                  </w:pPr>
                  <w:r w:rsidRPr="4E886D23" w:rsidR="4E886D23">
                    <w:rPr>
                      <w:b w:val="1"/>
                      <w:bCs w:val="1"/>
                    </w:rPr>
                    <w:t>Deliverable Status</w:t>
                  </w:r>
                </w:p>
              </w:tc>
            </w:tr>
            <w:tr w:rsidRPr="00C13EAB" w:rsidR="009435EB" w:rsidTr="4E886D23" w14:paraId="73EA9F45"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9435EB" w:rsidP="008D45BB" w:rsidRDefault="0051683B" w14:paraId="1BE6A9A9" w14:textId="518D59D8" w14:noSpellErr="1">
                  <w:pPr>
                    <w:pStyle w:val="ListParagraph"/>
                    <w:numPr>
                      <w:ilvl w:val="0"/>
                      <w:numId w:val="5"/>
                    </w:numPr>
                    <w:spacing w:before="40" w:after="40"/>
                    <w:rPr/>
                  </w:pPr>
                  <w:r w:rsidR="4E886D23">
                    <w:rPr/>
                    <w:t>Project Status Reports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435EB" w:rsidP="003619B3" w:rsidRDefault="609D95C2" w14:paraId="7D996116" w14:textId="77777777" w14:noSpellErr="1">
                  <w:pPr>
                    <w:spacing w:before="40" w:after="40"/>
                    <w:jc w:val="center"/>
                  </w:pPr>
                  <w:r w:rsidR="4E886D23">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435EB" w:rsidP="003619B3" w:rsidRDefault="00FF356C" w14:paraId="20A276A4" w14:textId="69924EC0" w14:noSpellErr="1">
                  <w:pPr>
                    <w:spacing w:before="40" w:after="40"/>
                    <w:jc w:val="center"/>
                  </w:pPr>
                  <w:r w:rsidR="4E886D23">
                    <w:rPr/>
                    <w:t>50</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9435EB" w:rsidP="003619B3" w:rsidRDefault="609D95C2" w14:paraId="3E61E4C1" w14:textId="77777777" w14:noSpellErr="1">
                  <w:pPr>
                    <w:spacing w:before="40" w:after="40"/>
                    <w:jc w:val="center"/>
                  </w:pPr>
                  <w:r w:rsidR="4E886D23">
                    <w:rPr/>
                    <w:t>On time</w:t>
                  </w:r>
                </w:p>
              </w:tc>
            </w:tr>
            <w:tr w:rsidRPr="00C13EAB" w:rsidR="008F03C6" w:rsidTr="4E886D23" w14:paraId="79B1EE83"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786BD9BF" w14:textId="77777777" w14:noSpellErr="1">
                  <w:pPr>
                    <w:numPr>
                      <w:ilvl w:val="0"/>
                      <w:numId w:val="5"/>
                    </w:numPr>
                    <w:spacing w:before="40" w:after="40"/>
                    <w:rPr/>
                  </w:pPr>
                  <w:r w:rsidR="4E886D23">
                    <w:rPr/>
                    <w:t>UI Development (Backend)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1F449F" w:rsidRDefault="00991F43" w14:paraId="4E0F38C9" w14:textId="34C3EA28" w14:noSpellErr="1">
                  <w:pPr>
                    <w:spacing w:before="40" w:after="40"/>
                    <w:jc w:val="center"/>
                  </w:pPr>
                  <w:r w:rsidR="4E886D23">
                    <w:rPr/>
                    <w:t>03/</w:t>
                  </w:r>
                  <w:r w:rsidR="4E886D23">
                    <w:rPr/>
                    <w:t>08</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0046490C" w14:paraId="0D289C7D" w14:textId="1829B5BE" w14:noSpellErr="1">
                  <w:pPr>
                    <w:spacing w:before="40" w:after="40"/>
                    <w:jc w:val="center"/>
                  </w:pPr>
                  <w:r w:rsidR="4E886D23">
                    <w:rPr/>
                    <w:t>3</w:t>
                  </w:r>
                  <w:r w:rsidR="4E886D23">
                    <w:rPr/>
                    <w:t>5</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609D95C2" w14:paraId="69CEA74B" w14:textId="77777777" w14:noSpellErr="1">
                  <w:pPr>
                    <w:spacing w:before="40" w:after="40"/>
                    <w:jc w:val="center"/>
                  </w:pPr>
                  <w:r w:rsidR="4E886D23">
                    <w:rPr/>
                    <w:t>On time</w:t>
                  </w:r>
                </w:p>
              </w:tc>
            </w:tr>
            <w:tr w:rsidRPr="00C13EAB" w:rsidR="008F03C6" w:rsidTr="4E886D23" w14:paraId="55334095"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09B7AF22" w14:textId="77777777" w14:noSpellErr="1">
                  <w:pPr>
                    <w:numPr>
                      <w:ilvl w:val="0"/>
                      <w:numId w:val="5"/>
                    </w:numPr>
                    <w:spacing w:before="40" w:after="40"/>
                    <w:rPr/>
                  </w:pPr>
                  <w:r w:rsidR="4E886D23">
                    <w:rPr/>
                    <w:t>AI Programming</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1F449F" w:rsidRDefault="00461F7C" w14:paraId="49CBC9BF" w14:textId="43715DDB" w14:noSpellErr="1">
                  <w:pPr>
                    <w:spacing w:before="40" w:after="40"/>
                    <w:jc w:val="center"/>
                  </w:pPr>
                  <w:r w:rsidR="4E886D23">
                    <w:rPr/>
                    <w:t>03/18</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00FF356C" w14:paraId="5C85B898" w14:textId="58027895" w14:noSpellErr="1">
                  <w:pPr>
                    <w:spacing w:before="40" w:after="40"/>
                    <w:jc w:val="center"/>
                  </w:pPr>
                  <w:r w:rsidR="4E886D23">
                    <w:rPr/>
                    <w:t>25</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609D95C2" w14:paraId="1BADC46D" w14:textId="77777777" w14:noSpellErr="1">
                  <w:pPr>
                    <w:spacing w:before="40" w:after="40"/>
                    <w:jc w:val="center"/>
                  </w:pPr>
                  <w:r w:rsidR="4E886D23">
                    <w:rPr/>
                    <w:t>On time</w:t>
                  </w:r>
                </w:p>
              </w:tc>
            </w:tr>
            <w:tr w:rsidRPr="00C13EAB" w:rsidR="008F03C6" w:rsidTr="4E886D23" w14:paraId="4E5DD4F4"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393A1398" w14:textId="77777777" w14:noSpellErr="1">
                  <w:pPr>
                    <w:numPr>
                      <w:ilvl w:val="0"/>
                      <w:numId w:val="5"/>
                    </w:numPr>
                    <w:spacing w:before="40" w:after="40"/>
                    <w:rPr/>
                  </w:pPr>
                  <w:r w:rsidR="4E886D23">
                    <w:rPr/>
                    <w:t>Software-specific Documentation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233269" w:rsidRDefault="0046490C" w14:paraId="6CB7C777" w14:textId="5CA02A28" w14:noSpellErr="1">
                  <w:pPr>
                    <w:spacing w:before="40" w:after="40"/>
                    <w:jc w:val="center"/>
                  </w:pPr>
                  <w:r w:rsidR="4E886D23">
                    <w:rPr/>
                    <w:t>04/02</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00FF356C" w14:paraId="0CF4128C" w14:textId="21CC66F7" w14:noSpellErr="1">
                  <w:pPr>
                    <w:spacing w:before="40" w:after="40"/>
                    <w:jc w:val="center"/>
                  </w:pPr>
                  <w:r w:rsidR="4E886D23">
                    <w:rPr/>
                    <w:t>88</w:t>
                  </w:r>
                  <w:r w:rsidR="4E886D23">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00233269" w14:paraId="64AF17C0" w14:textId="459A3CAF" w14:noSpellErr="1">
                  <w:pPr>
                    <w:spacing w:before="40" w:after="40"/>
                    <w:jc w:val="center"/>
                  </w:pPr>
                  <w:r w:rsidR="4E886D23">
                    <w:rPr/>
                    <w:t>On time</w:t>
                  </w:r>
                </w:p>
              </w:tc>
            </w:tr>
            <w:tr w:rsidRPr="00C13EAB" w:rsidR="00461F7C" w:rsidTr="4E886D23" w14:paraId="1237AEE1"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461F7C" w:rsidP="00CD4105" w:rsidRDefault="00461F7C" w14:paraId="6AB1FF76" w14:textId="6B6C8FBE" w14:noSpellErr="1">
                  <w:pPr>
                    <w:numPr>
                      <w:ilvl w:val="0"/>
                      <w:numId w:val="5"/>
                    </w:numPr>
                    <w:spacing w:before="40" w:after="40"/>
                    <w:rPr/>
                  </w:pPr>
                  <w:r w:rsidR="4E886D23">
                    <w:rPr/>
                    <w:t>Work Breakdown Structure</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461F7C" w:rsidP="00233269" w:rsidRDefault="00FF356C" w14:paraId="49A23DB0" w14:textId="4B95302E" w14:noSpellErr="1">
                  <w:pPr>
                    <w:spacing w:before="40" w:after="40"/>
                    <w:jc w:val="center"/>
                  </w:pPr>
                  <w:r w:rsidR="4E886D23">
                    <w:rPr/>
                    <w:t>03/12</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461F7C" w:rsidP="001F449F" w:rsidRDefault="0046490C" w14:paraId="70257163" w14:textId="5FF88374" w14:noSpellErr="1">
                  <w:pPr>
                    <w:spacing w:before="40" w:after="40"/>
                    <w:jc w:val="center"/>
                  </w:pPr>
                  <w:r w:rsidR="4E886D23">
                    <w:rPr/>
                    <w:t>70%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461F7C" w:rsidP="008F03C6" w:rsidRDefault="00461F7C" w14:paraId="677BC4BF" w14:textId="0FE5AE17" w14:noSpellErr="1">
                  <w:pPr>
                    <w:spacing w:before="40" w:after="40"/>
                    <w:jc w:val="center"/>
                  </w:pPr>
                  <w:r w:rsidR="4E886D23">
                    <w:rPr/>
                    <w:t>On time</w:t>
                  </w:r>
                </w:p>
              </w:tc>
            </w:tr>
            <w:tr w:rsidRPr="00C13EAB" w:rsidR="00461F7C" w:rsidTr="4E886D23" w14:paraId="2F5C5A5B"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461F7C" w:rsidP="00CD4105" w:rsidRDefault="00461F7C" w14:paraId="0F172D37" w14:textId="4D9F4D77" w14:noSpellErr="1">
                  <w:pPr>
                    <w:numPr>
                      <w:ilvl w:val="0"/>
                      <w:numId w:val="5"/>
                    </w:numPr>
                    <w:spacing w:before="40" w:after="40"/>
                    <w:rPr/>
                  </w:pPr>
                  <w:r w:rsidR="4E886D23">
                    <w:rPr/>
                    <w:t>Gantt Chart</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461F7C" w:rsidP="00233269" w:rsidRDefault="00FF356C" w14:paraId="072E5733" w14:textId="569BAC39" w14:noSpellErr="1">
                  <w:pPr>
                    <w:spacing w:before="40" w:after="40"/>
                    <w:jc w:val="center"/>
                  </w:pPr>
                  <w:r w:rsidR="4E886D23">
                    <w:rPr/>
                    <w:t>03/12</w:t>
                  </w:r>
                  <w:r w:rsidR="4E886D23">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461F7C" w:rsidP="001F449F" w:rsidRDefault="0046490C" w14:paraId="17D3E631" w14:textId="27656DFF" w14:noSpellErr="1">
                  <w:pPr>
                    <w:spacing w:before="40" w:after="40"/>
                    <w:jc w:val="center"/>
                  </w:pPr>
                  <w:r w:rsidR="4E886D23">
                    <w:rPr/>
                    <w:t>80%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461F7C" w:rsidP="008F03C6" w:rsidRDefault="00461F7C" w14:paraId="3732B527" w14:textId="2F19E779" w14:noSpellErr="1">
                  <w:pPr>
                    <w:spacing w:before="40" w:after="40"/>
                    <w:jc w:val="center"/>
                  </w:pPr>
                  <w:r w:rsidR="4E886D23">
                    <w:rPr/>
                    <w:t>On time</w:t>
                  </w:r>
                </w:p>
              </w:tc>
            </w:tr>
            <w:tr w:rsidRPr="00C13EAB" w:rsidR="00FF356C" w:rsidTr="4E886D23" w14:paraId="5A94BA3D"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FF356C" w:rsidP="00CD4105" w:rsidRDefault="00FF356C" w14:paraId="5D422E3F" w14:textId="43D3A4D6" w14:noSpellErr="1">
                  <w:pPr>
                    <w:numPr>
                      <w:ilvl w:val="0"/>
                      <w:numId w:val="5"/>
                    </w:numPr>
                    <w:spacing w:before="40" w:after="40"/>
                    <w:rPr/>
                  </w:pPr>
                  <w:r w:rsidR="4E886D23">
                    <w:rPr/>
                    <w:t>Project Plan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FF356C" w:rsidP="00233269" w:rsidRDefault="00FF356C" w14:paraId="4EF51687" w14:textId="3CA93479" w14:noSpellErr="1">
                  <w:pPr>
                    <w:spacing w:before="40" w:after="40"/>
                    <w:jc w:val="center"/>
                  </w:pPr>
                  <w:r w:rsidR="4E886D23">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FF356C" w:rsidP="001F449F" w:rsidRDefault="00FF356C" w14:paraId="2B6E2B9C" w14:textId="15E9D469" w14:noSpellErr="1">
                  <w:pPr>
                    <w:spacing w:before="40" w:after="40"/>
                    <w:jc w:val="center"/>
                  </w:pPr>
                  <w:r w:rsidR="4E886D23">
                    <w:rPr/>
                    <w:t>20%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FF356C" w:rsidP="008F03C6" w:rsidRDefault="00FF356C" w14:paraId="3C8BCF19" w14:textId="36ACB387" w14:noSpellErr="1">
                  <w:pPr>
                    <w:spacing w:before="40" w:after="40"/>
                    <w:jc w:val="center"/>
                  </w:pPr>
                  <w:r w:rsidR="4E886D23">
                    <w:rPr/>
                    <w:t>On time</w:t>
                  </w:r>
                  <w:bookmarkStart w:name="_GoBack" w:id="22"/>
                  <w:bookmarkEnd w:id="22"/>
                </w:p>
              </w:tc>
            </w:tr>
          </w:tbl>
          <w:p w:rsidRPr="00C13EAB" w:rsidR="00811B77" w:rsidP="00B34BA9" w:rsidRDefault="00811B77" w14:paraId="792EC448" w14:textId="77777777"/>
        </w:tc>
      </w:tr>
      <w:tr w:rsidRPr="00C13EAB" w:rsidR="00BD77EB" w:rsidTr="4E886D23" w14:paraId="57E43304"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BD77EB" w:rsidP="4E886D23" w:rsidRDefault="609D95C2" w14:paraId="085FE2FE" w14:textId="77777777" w14:noSpellErr="1">
            <w:pPr>
              <w:pStyle w:val="TableText"/>
              <w:spacing w:before="120" w:after="60"/>
              <w:rPr>
                <w:b w:val="1"/>
                <w:bCs w:val="1"/>
                <w:sz w:val="20"/>
                <w:szCs w:val="20"/>
              </w:rPr>
            </w:pPr>
            <w:r w:rsidRPr="4E886D23" w:rsidR="4E886D23">
              <w:rPr>
                <w:b w:val="1"/>
                <w:bCs w:val="1"/>
                <w:sz w:val="20"/>
                <w:szCs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Pr="00C13EAB" w:rsidR="00D6695C" w:rsidTr="4E886D23" w14:paraId="5300D13C"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4218" w:type="dxa"/>
                  <w:tcBorders>
                    <w:bottom w:val="single" w:color="auto" w:sz="4" w:space="0"/>
                  </w:tcBorders>
                  <w:tcMar/>
                  <w:vAlign w:val="top"/>
                </w:tcPr>
                <w:p w:rsidRPr="00D6695C" w:rsidR="00D6695C" w:rsidP="00D6695C" w:rsidRDefault="280FB8F1" w14:paraId="0CF8CEB0" w14:textId="55C7EE2F" w14:noSpellErr="1">
                  <w:r w:rsidRPr="4E886D23" w:rsidR="4E886D23">
                    <w:rPr>
                      <w:rFonts w:ascii="Arial" w:hAnsi="Arial" w:eastAsia="Arial" w:cs="Arial"/>
                    </w:rPr>
                    <w:t>By the time the aforementioned project milestones were accomplished, the team will be able to provide a cyberbullying detection model accurate enough to detect instances of cyberbullying among textual statements and present reports automatically in real-time</w:t>
                  </w:r>
                </w:p>
              </w:tc>
              <w:tc>
                <w:tcPr>
                  <w:cnfStyle w:val="000001000000" w:firstRow="0" w:lastRow="0" w:firstColumn="0" w:lastColumn="0" w:oddVBand="0" w:evenVBand="1" w:oddHBand="0" w:evenHBand="0" w:firstRowFirstColumn="0" w:firstRowLastColumn="0" w:lastRowFirstColumn="0" w:lastRowLastColumn="0"/>
                  <w:tcW w:w="4163" w:type="dxa"/>
                  <w:tcBorders>
                    <w:bottom w:val="single" w:color="auto" w:sz="4" w:space="0"/>
                  </w:tcBorders>
                  <w:tcMar/>
                  <w:vAlign w:val="top"/>
                </w:tcPr>
                <w:p w:rsidRPr="00D6695C" w:rsidR="00D6695C" w:rsidP="001E0AF6" w:rsidRDefault="280FB8F1" w14:paraId="3BABFEA9" w14:textId="6CEFDEF2" w14:noSpellErr="1">
                  <w:r w:rsidRPr="4E886D23" w:rsidR="4E886D23">
                    <w:rPr>
                      <w:rFonts w:ascii="Arial" w:hAnsi="Arial" w:eastAsia="Arial" w:cs="Arial"/>
                    </w:rPr>
                    <w:t>Failure to comply with the milestone requirements will contribute to the delay of the project which will lead to its immediate failure</w:t>
                  </w:r>
                </w:p>
              </w:tc>
            </w:tr>
          </w:tbl>
          <w:p w:rsidRPr="00A0099A" w:rsidR="00D6695C" w:rsidP="00B34BA9" w:rsidRDefault="00D6695C" w14:paraId="4DD8F662" w14:textId="77777777">
            <w:pPr>
              <w:pStyle w:val="TableText"/>
              <w:spacing w:before="20" w:after="60"/>
              <w:rPr>
                <w:rFonts w:ascii="Times New Roman" w:hAnsi="Times New Roman"/>
                <w:b/>
                <w:i/>
                <w:color w:val="0000FF"/>
                <w:sz w:val="20"/>
              </w:rPr>
            </w:pPr>
          </w:p>
        </w:tc>
      </w:tr>
      <w:tr w:rsidRPr="00C13EAB" w:rsidR="00BD77EB" w:rsidTr="4E886D23" w14:paraId="50CBB1B2"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9435EB" w:rsidRDefault="006C06BD" w14:paraId="0A2CE6C3" w14:textId="77777777">
            <w:pPr>
              <w:pStyle w:val="TableText"/>
              <w:spacing w:before="120" w:after="60"/>
              <w:rPr>
                <w:b/>
                <w:sz w:val="20"/>
              </w:rPr>
            </w:pPr>
          </w:p>
          <w:p w:rsidR="006C06BD" w:rsidP="009435EB" w:rsidRDefault="006C06BD" w14:paraId="57510291" w14:textId="77777777">
            <w:pPr>
              <w:pStyle w:val="TableText"/>
              <w:spacing w:before="120" w:after="60"/>
              <w:rPr>
                <w:b/>
                <w:sz w:val="20"/>
              </w:rPr>
            </w:pPr>
          </w:p>
          <w:p w:rsidR="006C06BD" w:rsidP="009435EB" w:rsidRDefault="006C06BD" w14:paraId="0C8DB21A" w14:textId="77777777">
            <w:pPr>
              <w:pStyle w:val="TableText"/>
              <w:spacing w:before="120" w:after="60"/>
              <w:rPr>
                <w:b/>
                <w:sz w:val="20"/>
              </w:rPr>
            </w:pPr>
          </w:p>
          <w:p w:rsidR="00BD77EB" w:rsidP="4E886D23" w:rsidRDefault="609D95C2" w14:paraId="25F2FCB6" w14:textId="77777777" w14:noSpellErr="1">
            <w:pPr>
              <w:pStyle w:val="TableText"/>
              <w:spacing w:before="120" w:after="60"/>
              <w:rPr>
                <w:rFonts w:ascii="Arial" w:hAnsi="Arial" w:eastAsia="Arial" w:cs="Arial"/>
                <w:color w:val="000000" w:themeColor="text1" w:themeTint="FF" w:themeShade="FF"/>
              </w:rPr>
            </w:pPr>
            <w:r w:rsidRPr="4E886D23" w:rsidR="4E886D23">
              <w:rPr>
                <w:b w:val="1"/>
                <w:bCs w:val="1"/>
                <w:sz w:val="20"/>
                <w:szCs w:val="20"/>
              </w:rPr>
              <w:t>Project</w:t>
            </w:r>
            <w:r w:rsidRPr="4E886D23" w:rsidR="4E886D23">
              <w:rPr>
                <w:rFonts w:ascii="Arial" w:hAnsi="Arial" w:eastAsia="Arial" w:cs="Arial"/>
                <w:color w:val="000000" w:themeColor="text1" w:themeTint="FF" w:themeShade="FF"/>
              </w:rPr>
              <w:t xml:space="preserve"> </w:t>
            </w:r>
            <w:r w:rsidRPr="4E886D23" w:rsidR="4E886D23">
              <w:rPr>
                <w:b w:val="1"/>
                <w:bCs w:val="1"/>
                <w:sz w:val="20"/>
                <w:szCs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A0099A" w:rsidTr="4E886D23" w14:paraId="28B10F54"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95" w:type="dxa"/>
                  <w:shd w:val="clear" w:color="auto" w:fill="C0C0C0"/>
                  <w:tcMar/>
                </w:tcPr>
                <w:p w:rsidRPr="00C13EAB" w:rsidR="00A0099A" w:rsidP="4E886D23" w:rsidRDefault="609D95C2" w14:paraId="4EBB1001" w14:textId="77777777" w14:noSpellErr="1">
                  <w:pPr>
                    <w:rPr>
                      <w:b w:val="1"/>
                      <w:bCs w:val="1"/>
                    </w:rPr>
                  </w:pPr>
                  <w:r w:rsidRPr="4E886D23" w:rsidR="4E886D23">
                    <w:rPr>
                      <w:b w:val="1"/>
                      <w:bCs w:val="1"/>
                    </w:rPr>
                    <w:t>Budget Item</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C0C0C0"/>
                  <w:tcMar/>
                </w:tcPr>
                <w:p w:rsidRPr="00C13EAB" w:rsidR="00A0099A" w:rsidP="4E886D23" w:rsidRDefault="609D95C2" w14:paraId="7083C0E1" w14:textId="77777777" w14:noSpellErr="1">
                  <w:pPr>
                    <w:rPr>
                      <w:b w:val="1"/>
                      <w:bCs w:val="1"/>
                    </w:rPr>
                  </w:pPr>
                  <w:r w:rsidRPr="4E886D23" w:rsidR="4E886D23">
                    <w:rPr>
                      <w:b w:val="1"/>
                      <w:bCs w:val="1"/>
                    </w:rPr>
                    <w:t>Planned Budget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C0C0C0"/>
                  <w:tcMar/>
                </w:tcPr>
                <w:p w:rsidRPr="00C13EAB" w:rsidR="00A0099A" w:rsidP="4E886D23" w:rsidRDefault="609D95C2" w14:paraId="792B9BE5" w14:textId="77777777" w14:noSpellErr="1">
                  <w:pPr>
                    <w:rPr>
                      <w:b w:val="1"/>
                      <w:bCs w:val="1"/>
                    </w:rPr>
                  </w:pPr>
                  <w:r w:rsidRPr="4E886D23" w:rsidR="4E886D23">
                    <w:rPr>
                      <w:b w:val="1"/>
                      <w:bCs w:val="1"/>
                    </w:rPr>
                    <w:t>Actual Cost</w:t>
                  </w:r>
                </w:p>
              </w:tc>
              <w:tc>
                <w:tcPr>
                  <w:cnfStyle w:val="000001000000" w:firstRow="0" w:lastRow="0" w:firstColumn="0" w:lastColumn="0" w:oddVBand="0" w:evenVBand="1" w:oddHBand="0" w:evenHBand="0" w:firstRowFirstColumn="0" w:firstRowLastColumn="0" w:lastRowFirstColumn="0" w:lastRowLastColumn="0"/>
                  <w:tcW w:w="2580" w:type="dxa"/>
                  <w:shd w:val="clear" w:color="auto" w:fill="C0C0C0"/>
                  <w:tcMar/>
                </w:tcPr>
                <w:p w:rsidRPr="00C13EAB" w:rsidR="00A0099A" w:rsidP="4E886D23" w:rsidRDefault="609D95C2" w14:paraId="270AE704" w14:textId="77777777" w14:noSpellErr="1">
                  <w:pPr>
                    <w:rPr>
                      <w:b w:val="1"/>
                      <w:bCs w:val="1"/>
                    </w:rPr>
                  </w:pPr>
                  <w:r w:rsidRPr="4E886D23" w:rsidR="4E886D23">
                    <w:rPr>
                      <w:b w:val="1"/>
                      <w:bCs w:val="1"/>
                    </w:rPr>
                    <w:t>Variance/Explanation</w:t>
                  </w:r>
                </w:p>
              </w:tc>
            </w:tr>
            <w:tr w:rsidRPr="00C13EAB" w:rsidR="00A0099A" w:rsidTr="4E886D23" w14:paraId="039B8EC3"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95" w:type="dxa"/>
                  <w:tcMar/>
                  <w:vAlign w:val="top"/>
                </w:tcPr>
                <w:p w:rsidRPr="00C13EAB" w:rsidR="00A0099A" w:rsidP="002E63DC" w:rsidRDefault="00A0099A" w14:paraId="2383E0F2" w14:textId="405E93B3">
                  <w:pPr>
                    <w:spacing w:before="40" w:after="40"/>
                  </w:pPr>
                </w:p>
              </w:tc>
              <w:tc>
                <w:tcPr>
                  <w:cnfStyle w:val="000001000000" w:firstRow="0" w:lastRow="0" w:firstColumn="0" w:lastColumn="0" w:oddVBand="0" w:evenVBand="1" w:oddHBand="0" w:evenHBand="0" w:firstRowFirstColumn="0" w:firstRowLastColumn="0" w:lastRowFirstColumn="0" w:lastRowLastColumn="0"/>
                  <w:tcW w:w="1260" w:type="dxa"/>
                  <w:tcMar/>
                  <w:vAlign w:val="top"/>
                </w:tcPr>
                <w:p w:rsidRPr="00C13EAB" w:rsidR="00A0099A" w:rsidP="002E63DC" w:rsidRDefault="00A0099A" w14:paraId="6C707DB7" w14:textId="77777777">
                  <w:pPr>
                    <w:spacing w:before="40" w:after="40"/>
                  </w:pPr>
                </w:p>
              </w:tc>
              <w:tc>
                <w:tcPr>
                  <w:cnfStyle w:val="000010000000" w:firstRow="0" w:lastRow="0" w:firstColumn="0" w:lastColumn="0" w:oddVBand="1" w:evenVBand="0" w:oddHBand="0" w:evenHBand="0" w:firstRowFirstColumn="0" w:firstRowLastColumn="0" w:lastRowFirstColumn="0" w:lastRowLastColumn="0"/>
                  <w:tcW w:w="1620" w:type="dxa"/>
                  <w:tcMar/>
                  <w:vAlign w:val="top"/>
                </w:tcPr>
                <w:p w:rsidRPr="00C13EAB" w:rsidR="00A0099A" w:rsidP="002E63DC" w:rsidRDefault="00A0099A" w14:paraId="4891801C" w14:textId="77777777">
                  <w:pPr>
                    <w:spacing w:before="40" w:after="40"/>
                  </w:pPr>
                </w:p>
              </w:tc>
              <w:tc>
                <w:tcPr>
                  <w:cnfStyle w:val="000001000000" w:firstRow="0" w:lastRow="0" w:firstColumn="0" w:lastColumn="0" w:oddVBand="0" w:evenVBand="1" w:oddHBand="0" w:evenHBand="0" w:firstRowFirstColumn="0" w:firstRowLastColumn="0" w:lastRowFirstColumn="0" w:lastRowLastColumn="0"/>
                  <w:tcW w:w="2580" w:type="dxa"/>
                  <w:tcMar/>
                  <w:vAlign w:val="top"/>
                </w:tcPr>
                <w:p w:rsidRPr="00C13EAB" w:rsidR="00A0099A" w:rsidP="002E63DC" w:rsidRDefault="00A0099A" w14:paraId="02E096C3" w14:textId="7B865491">
                  <w:pPr>
                    <w:spacing w:before="40" w:after="40"/>
                  </w:pPr>
                </w:p>
              </w:tc>
            </w:tr>
            <w:tr w:rsidRPr="00C13EAB" w:rsidR="00A0099A" w:rsidTr="4E886D23" w14:paraId="05803E0D"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2995" w:type="dxa"/>
                  <w:tcBorders>
                    <w:bottom w:val="single" w:color="auto" w:sz="4" w:space="0"/>
                  </w:tcBorders>
                  <w:tcMar/>
                  <w:vAlign w:val="top"/>
                </w:tcPr>
                <w:p w:rsidRPr="00C13EAB" w:rsidR="00A0099A" w:rsidP="002E63DC" w:rsidRDefault="00A0099A" w14:paraId="14CF4E75" w14:textId="4C912422">
                  <w:pPr>
                    <w:spacing w:before="40" w:after="40"/>
                  </w:pPr>
                </w:p>
              </w:tc>
              <w:tc>
                <w:tcPr>
                  <w:cnfStyle w:val="000001000000" w:firstRow="0" w:lastRow="0" w:firstColumn="0" w:lastColumn="0" w:oddVBand="0" w:evenVBand="1" w:oddHBand="0" w:evenHBand="0" w:firstRowFirstColumn="0" w:firstRowLastColumn="0" w:lastRowFirstColumn="0" w:lastRowLastColumn="0"/>
                  <w:tcW w:w="1260" w:type="dxa"/>
                  <w:tcBorders>
                    <w:bottom w:val="single" w:color="auto" w:sz="4" w:space="0"/>
                  </w:tcBorders>
                  <w:tcMar/>
                  <w:vAlign w:val="top"/>
                </w:tcPr>
                <w:p w:rsidRPr="00C13EAB" w:rsidR="00A0099A" w:rsidP="002E63DC" w:rsidRDefault="00A0099A" w14:paraId="4E3F50C2" w14:textId="77777777"/>
              </w:tc>
              <w:tc>
                <w:tcPr>
                  <w:cnfStyle w:val="000010000000" w:firstRow="0" w:lastRow="0" w:firstColumn="0" w:lastColumn="0" w:oddVBand="1" w:evenVBand="0" w:oddHBand="0" w:evenHBand="0" w:firstRowFirstColumn="0" w:firstRowLastColumn="0" w:lastRowFirstColumn="0" w:lastRowLastColumn="0"/>
                  <w:tcW w:w="1620" w:type="dxa"/>
                  <w:tcBorders>
                    <w:bottom w:val="single" w:color="auto" w:sz="4" w:space="0"/>
                  </w:tcBorders>
                  <w:tcMar/>
                  <w:vAlign w:val="top"/>
                </w:tcPr>
                <w:p w:rsidRPr="00C13EAB" w:rsidR="00A0099A" w:rsidP="002E63DC" w:rsidRDefault="00A0099A" w14:paraId="6A32F023" w14:textId="77777777"/>
              </w:tc>
              <w:tc>
                <w:tcPr>
                  <w:cnfStyle w:val="000001000000" w:firstRow="0" w:lastRow="0" w:firstColumn="0" w:lastColumn="0" w:oddVBand="0" w:evenVBand="1" w:oddHBand="0" w:evenHBand="0" w:firstRowFirstColumn="0" w:firstRowLastColumn="0" w:lastRowFirstColumn="0" w:lastRowLastColumn="0"/>
                  <w:tcW w:w="2580" w:type="dxa"/>
                  <w:tcBorders>
                    <w:bottom w:val="single" w:color="auto" w:sz="4" w:space="0"/>
                  </w:tcBorders>
                  <w:tcMar/>
                  <w:vAlign w:val="top"/>
                </w:tcPr>
                <w:p w:rsidRPr="00C13EAB" w:rsidR="00A0099A" w:rsidP="002E63DC" w:rsidRDefault="00A0099A" w14:paraId="521ADFE9" w14:textId="5B56A7C6"/>
              </w:tc>
            </w:tr>
          </w:tbl>
          <w:p w:rsidRPr="00C13EAB" w:rsidR="00A0099A" w:rsidP="00B34BA9" w:rsidRDefault="00A0099A" w14:paraId="2113A87E" w14:textId="77777777">
            <w:pPr>
              <w:rPr>
                <w:rFonts w:cs="Arial"/>
                <w:iCs/>
                <w:color w:val="000000"/>
              </w:rPr>
            </w:pPr>
          </w:p>
        </w:tc>
      </w:tr>
      <w:tr w:rsidRPr="00C13EAB" w:rsidR="00BD77EB" w:rsidTr="4E886D23" w14:paraId="04F4B237"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BD77EB" w:rsidP="4E886D23" w:rsidRDefault="609D95C2" w14:paraId="70040FCC" w14:textId="77777777" w14:noSpellErr="1">
            <w:pPr>
              <w:pStyle w:val="TableText"/>
              <w:spacing w:before="120" w:after="60"/>
              <w:rPr>
                <w:b w:val="1"/>
                <w:bCs w:val="1"/>
                <w:sz w:val="20"/>
                <w:szCs w:val="20"/>
              </w:rPr>
            </w:pPr>
            <w:r w:rsidRPr="4E886D23" w:rsidR="4E886D23">
              <w:rPr>
                <w:b w:val="1"/>
                <w:bCs w:val="1"/>
                <w:sz w:val="20"/>
                <w:szCs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Pr="00C13EAB" w:rsidR="00A0099A" w:rsidTr="4E886D23" w14:paraId="620F99C1"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C13EAB" w:rsidR="00A0099A" w:rsidP="4E886D23" w:rsidRDefault="609D95C2" w14:paraId="43FB3253" w14:textId="77777777" w14:noSpellErr="1">
                  <w:pPr>
                    <w:rPr>
                      <w:b w:val="1"/>
                      <w:bCs w:val="1"/>
                    </w:rPr>
                  </w:pPr>
                  <w:r w:rsidRPr="4E886D23" w:rsidR="4E886D23">
                    <w:rPr>
                      <w:b w:val="1"/>
                      <w:bCs w:val="1"/>
                    </w:rPr>
                    <w:t>Risk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4E886D23" w:rsidRDefault="609D95C2" w14:paraId="0AF7F798" w14:textId="77777777" w14:noSpellErr="1">
                  <w:pPr>
                    <w:rPr>
                      <w:b w:val="1"/>
                      <w:bCs w:val="1"/>
                    </w:rPr>
                  </w:pPr>
                  <w:r w:rsidRPr="4E886D23" w:rsidR="4E886D23">
                    <w:rPr>
                      <w:b w:val="1"/>
                      <w:bCs w:val="1"/>
                    </w:rPr>
                    <w:t>Risk Chance</w:t>
                  </w:r>
                </w:p>
              </w:tc>
              <w:tc>
                <w:tcPr>
                  <w:cnfStyle w:val="000010000000" w:firstRow="0" w:lastRow="0" w:firstColumn="0" w:lastColumn="0" w:oddVBand="1" w:evenVBand="0" w:oddHBand="0" w:evenHBand="0" w:firstRowFirstColumn="0" w:firstRowLastColumn="0" w:lastRowFirstColumn="0" w:lastRowLastColumn="0"/>
                  <w:tcW w:w="1080" w:type="dxa"/>
                  <w:shd w:val="clear" w:color="auto" w:fill="C0C0C0"/>
                  <w:tcMar/>
                </w:tcPr>
                <w:p w:rsidRPr="00C13EAB" w:rsidR="00A0099A" w:rsidP="4E886D23" w:rsidRDefault="609D95C2" w14:paraId="5856C51A" w14:textId="77777777" w14:noSpellErr="1">
                  <w:pPr>
                    <w:rPr>
                      <w:b w:val="1"/>
                      <w:bCs w:val="1"/>
                    </w:rPr>
                  </w:pPr>
                  <w:r w:rsidRPr="4E886D23" w:rsidR="4E886D23">
                    <w:rPr>
                      <w:b w:val="1"/>
                      <w:bCs w:val="1"/>
                    </w:rPr>
                    <w:t>Risk Impact</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4E886D23" w:rsidRDefault="609D95C2" w14:paraId="72F8DB90" w14:textId="77777777" w14:noSpellErr="1">
                  <w:pPr>
                    <w:rPr>
                      <w:b w:val="1"/>
                      <w:bCs w:val="1"/>
                    </w:rPr>
                  </w:pPr>
                  <w:r w:rsidRPr="4E886D23" w:rsidR="4E886D23">
                    <w:rPr>
                      <w:b w:val="1"/>
                      <w:bCs w:val="1"/>
                    </w:rPr>
                    <w:t>Risk Priority</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C13EAB" w:rsidR="00A0099A" w:rsidP="4E886D23" w:rsidRDefault="609D95C2" w14:paraId="27F531C8" w14:textId="77777777" w14:noSpellErr="1">
                  <w:pPr>
                    <w:rPr>
                      <w:b w:val="1"/>
                      <w:bCs w:val="1"/>
                    </w:rPr>
                  </w:pPr>
                  <w:r w:rsidRPr="4E886D23" w:rsidR="4E886D23">
                    <w:rPr>
                      <w:b w:val="1"/>
                      <w:bCs w:val="1"/>
                    </w:rPr>
                    <w:t>Change from Last Review</w:t>
                  </w:r>
                </w:p>
              </w:tc>
            </w:tr>
            <w:tr w:rsidRPr="00C13EAB" w:rsidR="005F7DD6" w:rsidTr="4E886D23" w14:paraId="3047394C"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E96B20" w:rsidRDefault="609D95C2" w14:paraId="274FAB2B" w14:textId="0BD96FA2" w14:noSpellErr="1">
                  <w:pPr>
                    <w:spacing w:before="40" w:after="40"/>
                  </w:pPr>
                  <w:r w:rsidR="4E886D23">
                    <w:rPr/>
                    <w:t>Possible revisions to be made on the project (</w:t>
                  </w:r>
                  <w:r w:rsidR="4E886D23">
                    <w:rPr/>
                    <w:t xml:space="preserve">in terms of the methods to be adapted </w:t>
                  </w:r>
                  <w:r w:rsidR="4E886D23">
                    <w:rPr/>
                    <w:t xml:space="preserve">as well as its corresponding documentation) </w:t>
                  </w:r>
                  <w:r w:rsidR="4E886D23">
                    <w:rPr/>
                    <w:t>– time constraints and available resources will play a huge role in determining whether or not such revisions will be made</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00B321AD" w14:paraId="61910050" w14:textId="0F3EC4DF" w14:noSpellErr="1">
                  <w:pPr>
                    <w:spacing w:before="40" w:after="40"/>
                  </w:pPr>
                  <w:r w:rsidR="4E886D23">
                    <w:rP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Pr="00C13EAB" w:rsidR="005F7DD6" w:rsidP="00F22B07" w:rsidRDefault="609D95C2" w14:paraId="36A8AE80" w14:textId="77777777" w14:noSpellErr="1">
                  <w:pPr>
                    <w:spacing w:before="40" w:after="40"/>
                  </w:pPr>
                  <w:r w:rsidR="4E886D23">
                    <w:rP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2BD8F821" w14:textId="77777777" w14:noSpellErr="1">
                  <w:pPr>
                    <w:spacing w:before="40" w:after="40"/>
                  </w:pPr>
                  <w:r w:rsidR="4E886D23">
                    <w:rP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27A0280D" w14:textId="77777777">
                  <w:r w:rsidR="4E886D23">
                    <w:rPr/>
                    <w:t>-----</w:t>
                  </w:r>
                </w:p>
              </w:tc>
            </w:tr>
            <w:tr w:rsidRPr="00C13EAB" w:rsidR="00530E1D" w:rsidTr="4E886D23" w14:paraId="43E25206"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530E1D" w:rsidP="00E96B20" w:rsidRDefault="609D95C2" w14:paraId="35D799EB" w14:textId="664D770B" w14:noSpellErr="1">
                  <w:pPr>
                    <w:spacing w:before="40" w:after="40"/>
                  </w:pPr>
                  <w:r w:rsidR="4E886D23">
                    <w:rPr/>
                    <w:t>A shift from PDLC to SDLC framework –</w:t>
                  </w:r>
                  <w:r w:rsidR="4E886D23">
                    <w:rPr/>
                    <w:t xml:space="preserve"> It took a while before the proponents of this study</w:t>
                  </w:r>
                  <w:r w:rsidR="4E886D23">
                    <w:rPr/>
                    <w:t xml:space="preserve"> realized that this term is dedicated to software development, therefore they should consider frameworks mainly for </w:t>
                  </w:r>
                  <w:r w:rsidR="4E886D23">
                    <w:rPr/>
                    <w:t xml:space="preserve">the </w:t>
                  </w:r>
                  <w:r w:rsidR="4E886D23">
                    <w:rPr/>
                    <w:t xml:space="preserve">engineering </w:t>
                  </w:r>
                  <w:r w:rsidR="4E886D23">
                    <w:rPr/>
                    <w:t xml:space="preserve">of the </w:t>
                  </w:r>
                  <w:r w:rsidR="4E886D23">
                    <w:rPr/>
                    <w:t>software and leave the area of research for a while. Having done so, the team is struggling with the fast-paced software management framework that they have chosen which is the Scrum</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5D40F531" w14:textId="77777777" w14:noSpellErr="1">
                  <w:pPr>
                    <w:spacing w:before="40" w:after="40"/>
                  </w:pPr>
                  <w:r w:rsidR="4E886D23">
                    <w:rP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00530E1D" w:rsidP="00F22B07" w:rsidRDefault="609D95C2" w14:paraId="2F4043DF" w14:textId="77777777" w14:noSpellErr="1">
                  <w:pPr>
                    <w:spacing w:before="40" w:after="40"/>
                  </w:pPr>
                  <w:r w:rsidR="4E886D23">
                    <w:rP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61069FCD" w14:textId="77777777" w14:noSpellErr="1">
                  <w:pPr>
                    <w:spacing w:before="40" w:after="40"/>
                  </w:pPr>
                  <w:r w:rsidR="4E886D23">
                    <w:rP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530E1D" w:rsidP="00F22B07" w:rsidRDefault="00FB2B26" w14:paraId="7B10B9BD" w14:textId="3485A7A3" w14:noSpellErr="1">
                  <w:r w:rsidR="4E886D23">
                    <w:rPr/>
                    <w:t>It was not until this</w:t>
                  </w:r>
                  <w:r w:rsidR="4E886D23">
                    <w:rPr/>
                    <w:t xml:space="preserve"> week that the researchers were informed that they can still push through with their proj</w:t>
                  </w:r>
                  <w:r w:rsidR="4E886D23">
                    <w:rPr/>
                    <w:t>ect while opting to focus on</w:t>
                  </w:r>
                  <w:r w:rsidR="4E886D23">
                    <w:rPr/>
                    <w:t xml:space="preserve"> the research-based path. Given that, they are going to have to revise </w:t>
                  </w:r>
                  <w:r w:rsidR="4E886D23">
                    <w:rPr/>
                    <w:t>all of</w:t>
                  </w:r>
                  <w:r w:rsidR="4E886D23">
                    <w:rPr/>
                    <w:t xml:space="preserve"> the documents that they have created during the past few weeks to include the research side of the project once again.</w:t>
                  </w:r>
                </w:p>
              </w:tc>
            </w:tr>
          </w:tbl>
          <w:p w:rsidR="280FB8F1" w:rsidRDefault="280FB8F1" w14:paraId="063D8D96" w14:textId="6197E635"/>
          <w:p w:rsidRPr="00C13EAB" w:rsidR="00A0099A" w:rsidP="00B34BA9" w:rsidRDefault="00A0099A" w14:paraId="6C01F7B6" w14:textId="77777777">
            <w:pPr>
              <w:rPr>
                <w:rFonts w:cs="Arial"/>
                <w:iCs/>
                <w:color w:val="000000"/>
              </w:rPr>
            </w:pPr>
          </w:p>
        </w:tc>
      </w:tr>
      <w:tr w:rsidRPr="00C13EAB" w:rsidR="00BD77EB" w:rsidTr="4E886D23" w14:paraId="22822887"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6C06BD" w:rsidRDefault="006C06BD" w14:paraId="2752EDF0" w14:textId="77777777">
            <w:pPr>
              <w:pStyle w:val="TableText"/>
              <w:spacing w:before="120" w:after="60"/>
              <w:ind w:left="0"/>
              <w:rPr>
                <w:b/>
                <w:sz w:val="20"/>
              </w:rPr>
            </w:pPr>
          </w:p>
          <w:p w:rsidRPr="002E63DC" w:rsidR="00BD77EB" w:rsidP="4E886D23" w:rsidRDefault="609D95C2" w14:paraId="359E84D5" w14:textId="77777777" w14:noSpellErr="1">
            <w:pPr>
              <w:pStyle w:val="TableText"/>
              <w:spacing w:before="120" w:after="60"/>
              <w:ind w:left="0"/>
              <w:rPr>
                <w:b w:val="1"/>
                <w:bCs w:val="1"/>
                <w:sz w:val="20"/>
                <w:szCs w:val="20"/>
              </w:rPr>
            </w:pPr>
            <w:r w:rsidRPr="4E886D23" w:rsidR="4E886D23">
              <w:rPr>
                <w:b w:val="1"/>
                <w:bCs w:val="1"/>
                <w:sz w:val="20"/>
                <w:szCs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Pr="00C13EAB" w:rsidR="002E63DC" w:rsidTr="4E886D23" w14:paraId="4933E685"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2E63DC" w:rsidR="002E63DC" w:rsidP="4E886D23" w:rsidRDefault="609D95C2" w14:paraId="208394D4" w14:textId="77777777" w14:noSpellErr="1">
                  <w:pPr>
                    <w:rPr>
                      <w:b w:val="1"/>
                      <w:bCs w:val="1"/>
                    </w:rPr>
                  </w:pPr>
                  <w:r w:rsidRPr="4E886D23" w:rsidR="4E886D23">
                    <w:rPr>
                      <w:b w:val="1"/>
                      <w:bCs w:val="1"/>
                    </w:rPr>
                    <w:t>Issue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2E63DC" w:rsidR="002E63DC" w:rsidP="4E886D23" w:rsidRDefault="609D95C2" w14:paraId="1C1D97A4" w14:textId="77777777" w14:noSpellErr="1">
                  <w:pPr>
                    <w:rPr>
                      <w:b w:val="1"/>
                      <w:bCs w:val="1"/>
                    </w:rPr>
                  </w:pPr>
                  <w:r w:rsidRPr="4E886D23" w:rsidR="4E886D23">
                    <w:rPr>
                      <w:b w:val="1"/>
                      <w:bCs w:val="1"/>
                    </w:rPr>
                    <w:t>Project Impact</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C0C0C0"/>
                  <w:tcMar/>
                </w:tcPr>
                <w:p w:rsidRPr="002E63DC" w:rsidR="002E63DC" w:rsidP="4E886D23" w:rsidRDefault="609D95C2" w14:paraId="764E2D85" w14:textId="77777777" w14:noSpellErr="1">
                  <w:pPr>
                    <w:rPr>
                      <w:b w:val="1"/>
                      <w:bCs w:val="1"/>
                    </w:rPr>
                  </w:pPr>
                  <w:r w:rsidRPr="4E886D23" w:rsidR="4E886D23">
                    <w:rPr>
                      <w:b w:val="1"/>
                      <w:bCs w:val="1"/>
                    </w:rPr>
                    <w:t>Target Due Date</w:t>
                  </w:r>
                </w:p>
              </w:tc>
              <w:tc>
                <w:tcPr>
                  <w:cnfStyle w:val="000001000000" w:firstRow="0" w:lastRow="0" w:firstColumn="0" w:lastColumn="0" w:oddVBand="0" w:evenVBand="1" w:oddHBand="0" w:evenHBand="0" w:firstRowFirstColumn="0" w:firstRowLastColumn="0" w:lastRowFirstColumn="0" w:lastRowLastColumn="0"/>
                  <w:tcW w:w="900" w:type="dxa"/>
                  <w:shd w:val="clear" w:color="auto" w:fill="C0C0C0"/>
                  <w:tcMar/>
                </w:tcPr>
                <w:p w:rsidRPr="002E63DC" w:rsidR="002E63DC" w:rsidP="4E886D23" w:rsidRDefault="609D95C2" w14:paraId="5263F4F7" w14:textId="77777777" w14:noSpellErr="1">
                  <w:pPr>
                    <w:rPr>
                      <w:b w:val="1"/>
                      <w:bCs w:val="1"/>
                    </w:rPr>
                  </w:pPr>
                  <w:r w:rsidRPr="4E886D23" w:rsidR="4E886D23">
                    <w:rPr>
                      <w:b w:val="1"/>
                      <w:bCs w:val="1"/>
                    </w:rPr>
                    <w:t>Issue Status</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2E63DC" w:rsidR="002E63DC" w:rsidP="4E886D23" w:rsidRDefault="609D95C2" w14:paraId="73909488" w14:textId="77777777" w14:noSpellErr="1">
                  <w:pPr>
                    <w:rPr>
                      <w:b w:val="1"/>
                      <w:bCs w:val="1"/>
                    </w:rPr>
                  </w:pPr>
                  <w:r w:rsidRPr="4E886D23" w:rsidR="4E886D23">
                    <w:rPr>
                      <w:b w:val="1"/>
                      <w:bCs w:val="1"/>
                    </w:rPr>
                    <w:t>Issue Resolution</w:t>
                  </w:r>
                </w:p>
              </w:tc>
            </w:tr>
            <w:tr w:rsidRPr="00C13EAB" w:rsidR="005F7DD6" w:rsidTr="4E886D23" w14:paraId="04C1807A"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6E7E44" w:rsidRDefault="609D95C2" w14:paraId="22C5DE8C" w14:textId="77777777" w14:noSpellErr="1">
                  <w:pPr>
                    <w:spacing w:before="40" w:after="40"/>
                  </w:pPr>
                  <w:r w:rsidR="4E886D23">
                    <w:rPr/>
                    <w:t>Lack of research papers published which also aims to use technology to mitigate cyberbullying attacks within the typical Filipino conversation setup in social media</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69911EBF" w14:textId="77777777" w14:noSpellErr="1">
                  <w:pPr>
                    <w:spacing w:before="40" w:after="40"/>
                  </w:pPr>
                  <w:r w:rsidR="4E886D23">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Pr="002E63DC" w:rsidR="005F7DD6" w:rsidP="008F4C3C" w:rsidRDefault="609D95C2" w14:paraId="2CC54DE4" w14:textId="77777777">
                  <w:pPr>
                    <w:spacing w:before="40" w:after="40"/>
                  </w:pPr>
                  <w:r w:rsidR="4E886D23">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Pr="002E63DC" w:rsidR="005F7DD6" w:rsidP="008F4C3C" w:rsidRDefault="609D95C2" w14:paraId="4BD6FF7B" w14:textId="77777777" w14:noSpellErr="1">
                  <w:pPr>
                    <w:spacing w:before="40" w:after="40"/>
                  </w:pPr>
                  <w:r w:rsidR="4E886D23">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1A28D6F6" w14:textId="77777777" w14:noSpellErr="1">
                  <w:r w:rsidR="4E886D23">
                    <w:rPr/>
                    <w:t>The team was able to acquire a project consultant who turned out to be an expert in the field of NLP and computer science-related researches</w:t>
                  </w:r>
                </w:p>
              </w:tc>
            </w:tr>
            <w:tr w:rsidRPr="00C13EAB" w:rsidR="005F7DD6" w:rsidTr="4E886D23" w14:paraId="754168CF"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AD6E0D" w:rsidP="009A7FC2" w:rsidRDefault="609D95C2" w14:paraId="48927FC6" w14:textId="77777777" w14:noSpellErr="1">
                  <w:pPr>
                    <w:spacing w:before="40" w:after="40"/>
                  </w:pPr>
                  <w:r w:rsidR="4E886D23">
                    <w:rPr/>
                    <w:t>Difficulty in acquiring available open source tools that is easily understandable by novices in the field of NLP</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1AFB051E" w14:textId="77777777" w14:noSpellErr="1">
                  <w:pPr>
                    <w:spacing w:before="40" w:after="40"/>
                  </w:pPr>
                  <w:r w:rsidR="4E886D23">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Pr="002E63DC" w:rsidR="005F7DD6" w:rsidP="008F4C3C" w:rsidRDefault="609D95C2" w14:paraId="505A4A39" w14:textId="77777777">
                  <w:pPr>
                    <w:spacing w:before="40" w:after="40"/>
                  </w:pPr>
                  <w:r w:rsidR="4E886D23">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Pr="002E63DC" w:rsidR="005F7DD6" w:rsidP="008F4C3C" w:rsidRDefault="609D95C2" w14:paraId="5BC23470" w14:textId="77777777" w14:noSpellErr="1">
                  <w:pPr>
                    <w:spacing w:before="40" w:after="40"/>
                  </w:pPr>
                  <w:r w:rsidR="4E886D23">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AD6E0D" w:rsidP="00530E1D" w:rsidRDefault="609D95C2" w14:paraId="488E8F19" w14:textId="77777777" w14:noSpellErr="1">
                  <w:r w:rsidR="4E886D23">
                    <w:rPr/>
                    <w:t>The team made use of WEKA toolkit. Its interface appeared to be intimidating at first, however one member managed to pull through. The entire team learned from the processes that she had done, making everyone familiar with the tool as well</w:t>
                  </w:r>
                </w:p>
              </w:tc>
            </w:tr>
            <w:tr w:rsidRPr="00C13EAB" w:rsidR="006C06BD" w:rsidTr="4E886D23" w14:paraId="48E46299"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6C06BD" w:rsidP="009A7FC2" w:rsidRDefault="609D95C2" w14:paraId="7FBB3BD8" w14:textId="77777777" w14:noSpellErr="1">
                  <w:pPr>
                    <w:spacing w:before="40" w:after="40"/>
                  </w:pPr>
                  <w:r w:rsidR="4E886D23">
                    <w:rPr/>
                    <w:t>Lack of team members who are good in programming</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6C06BD" w:rsidP="00F22B07" w:rsidRDefault="609D95C2" w14:paraId="220A8E72" w14:textId="77777777" w14:noSpellErr="1">
                  <w:pPr>
                    <w:spacing w:before="40" w:after="40"/>
                  </w:pPr>
                  <w:r w:rsidR="4E886D23">
                    <w:rPr/>
                    <w:t>High</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006C06BD" w:rsidP="008F4C3C" w:rsidRDefault="00AC16AD" w14:paraId="6CDB3271" w14:textId="67A17668">
                  <w:pPr>
                    <w:spacing w:before="40" w:after="40"/>
                  </w:pPr>
                  <w:r w:rsidR="4E886D23">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006C06BD" w:rsidP="008F4C3C" w:rsidRDefault="609D95C2" w14:paraId="40978596" w14:textId="77777777" w14:noSpellErr="1">
                  <w:pPr>
                    <w:spacing w:before="40" w:after="40"/>
                  </w:pPr>
                  <w:r w:rsidR="4E886D23">
                    <w:rPr/>
                    <w:t>Open</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6C06BD" w:rsidP="00530E1D" w:rsidRDefault="609D95C2" w14:paraId="20F1580F" w14:textId="7C3ABF4D" w14:noSpellErr="1">
                  <w:r w:rsidR="4E886D23">
                    <w:rPr/>
                    <w:t>Although very few, there are still members who can do decent programming. However, since the software to be developed is quite advanced, the coding process would take a while to be accomplished</w:t>
                  </w:r>
                </w:p>
              </w:tc>
            </w:tr>
            <w:tr w:rsidRPr="00C13EAB" w:rsidR="006C06BD" w:rsidTr="4E886D23" w14:paraId="3EFE44BC"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6C06BD" w:rsidP="006C06BD" w:rsidRDefault="609D95C2" w14:paraId="4FA8A421" w14:textId="77777777" w14:noSpellErr="1">
                  <w:pPr>
                    <w:spacing w:before="40" w:after="40"/>
                  </w:pPr>
                  <w:r w:rsidR="4E886D23">
                    <w:rPr/>
                    <w:t>Team members are not doing their task of modifying their respective lists of jobs to be done in Trello, and fails to report to the project manager daily</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6C06BD" w:rsidP="00F22B07" w:rsidRDefault="609D95C2" w14:paraId="378E5943" w14:textId="77777777" w14:noSpellErr="1">
                  <w:pPr>
                    <w:spacing w:before="40" w:after="40"/>
                  </w:pPr>
                  <w:r w:rsidR="4E886D23">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006C06BD" w:rsidP="008F4C3C" w:rsidRDefault="00FB2B26" w14:paraId="1EFF0CE3" w14:textId="670366CE">
                  <w:pPr>
                    <w:spacing w:before="40" w:after="40"/>
                  </w:pPr>
                  <w:r w:rsidR="4E886D23">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006C06BD" w:rsidP="008F4C3C" w:rsidRDefault="00FB2B26" w14:paraId="092C5056" w14:textId="1EDD3A4A" w14:noSpellErr="1">
                  <w:pPr>
                    <w:spacing w:before="40" w:after="40"/>
                  </w:pPr>
                  <w:r w:rsidR="4E886D23">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6C06BD" w:rsidP="00530E1D" w:rsidRDefault="609D95C2" w14:paraId="570A262B" w14:textId="5F83F147" w14:noSpellErr="1">
                  <w:r w:rsidR="4E886D23">
                    <w:rPr/>
                    <w:t>The project manager sees to it that she was able to ask each of her members via Messenger regarding the</w:t>
                  </w:r>
                  <w:r w:rsidR="4E886D23">
                    <w:rPr/>
                    <w:t>ir assigned tasks every evening</w:t>
                  </w:r>
                  <w:r w:rsidR="4E886D23">
                    <w:rPr/>
                    <w:t>. Soon enough, they got accustomed to this habit to the point that they need not to be reminded for them to report their tasks’ progress to her</w:t>
                  </w:r>
                </w:p>
              </w:tc>
            </w:tr>
          </w:tbl>
          <w:p w:rsidRPr="002E63DC" w:rsidR="002E63DC" w:rsidP="00C47AB9" w:rsidRDefault="002E63DC" w14:paraId="3511B0C7" w14:textId="77777777">
            <w:pPr>
              <w:rPr>
                <w:rFonts w:ascii="Times New Roman" w:hAnsi="Times New Roman"/>
                <w:iCs/>
                <w:color w:val="0000FF"/>
              </w:rPr>
            </w:pPr>
          </w:p>
        </w:tc>
      </w:tr>
      <w:tr w:rsidRPr="00C13EAB" w:rsidR="00BD77EB" w:rsidTr="4E886D23" w14:paraId="627289AF"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4E886D23" w:rsidRDefault="609D95C2" w14:paraId="48B121DC" w14:textId="77777777" w14:noSpellErr="1">
            <w:pPr>
              <w:pStyle w:val="TableText"/>
              <w:spacing w:before="120" w:after="60"/>
              <w:rPr>
                <w:b w:val="1"/>
                <w:bCs w:val="1"/>
                <w:sz w:val="20"/>
                <w:szCs w:val="20"/>
              </w:rPr>
            </w:pPr>
            <w:r w:rsidRPr="4E886D23" w:rsidR="4E886D23">
              <w:rPr>
                <w:b w:val="1"/>
                <w:bCs w:val="1"/>
                <w:sz w:val="20"/>
                <w:szCs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4E886D23" w14:paraId="2C7114EC"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00F22B07" w:rsidP="00210F4F" w:rsidRDefault="609D95C2" w14:paraId="7AC74BCD" w14:textId="77777777" w14:noSpellErr="1">
                  <w:pPr>
                    <w:pStyle w:val="ListParagraph"/>
                    <w:numPr>
                      <w:ilvl w:val="0"/>
                      <w:numId w:val="5"/>
                    </w:numPr>
                    <w:spacing w:before="40" w:after="40"/>
                    <w:rPr/>
                  </w:pPr>
                  <w:r w:rsidR="4E886D23">
                    <w:rPr/>
                    <w:t>Make the system detect cyberbullying occurrences not only found within texts but also in images or videos</w:t>
                  </w:r>
                </w:p>
                <w:p w:rsidR="00210F4F" w:rsidP="00210F4F" w:rsidRDefault="609D95C2" w14:paraId="6A7462C3" w14:textId="77777777" w14:noSpellErr="1">
                  <w:pPr>
                    <w:pStyle w:val="ListParagraph"/>
                    <w:numPr>
                      <w:ilvl w:val="0"/>
                      <w:numId w:val="5"/>
                    </w:numPr>
                    <w:spacing w:before="40" w:after="40"/>
                    <w:rPr/>
                  </w:pPr>
                  <w:r w:rsidR="4E886D23">
                    <w:rPr/>
                    <w:t>Make the system detect cyberbullying occurrences in other languages utilized in a typical social media interaction setup involving Filipinos of various ethnicities</w:t>
                  </w:r>
                </w:p>
                <w:p w:rsidR="006E7E44" w:rsidP="00210F4F" w:rsidRDefault="609D95C2" w14:paraId="3C392D76" w14:textId="5FC010EB" w14:noSpellErr="1">
                  <w:pPr>
                    <w:pStyle w:val="ListParagraph"/>
                    <w:numPr>
                      <w:ilvl w:val="0"/>
                      <w:numId w:val="5"/>
                    </w:numPr>
                    <w:spacing w:before="40" w:after="40"/>
                    <w:rPr/>
                  </w:pPr>
                  <w:r w:rsidR="4E886D23">
                    <w:rPr/>
                    <w:t>Introduce the</w:t>
                  </w:r>
                  <w:r w:rsidR="4E886D23">
                    <w:rPr/>
                    <w:t xml:space="preserve"> idea to a larger audience</w:t>
                  </w:r>
                </w:p>
                <w:p w:rsidR="006E7E44" w:rsidP="00210F4F" w:rsidRDefault="609D95C2" w14:paraId="7CAAAE0A" w14:textId="77777777" w14:noSpellErr="1">
                  <w:pPr>
                    <w:pStyle w:val="ListParagraph"/>
                    <w:numPr>
                      <w:ilvl w:val="0"/>
                      <w:numId w:val="5"/>
                    </w:numPr>
                    <w:spacing w:before="40" w:after="40"/>
                    <w:rPr/>
                  </w:pPr>
                  <w:r w:rsidR="4E886D23">
                    <w:rPr/>
                    <w:t>Introduce the idea to cyberbullying advocates in the country</w:t>
                  </w:r>
                </w:p>
                <w:p w:rsidRPr="00C13EAB" w:rsidR="00D6695C" w:rsidP="006E7E44" w:rsidRDefault="609D95C2" w14:paraId="55913CD0" w14:textId="77777777" w14:noSpellErr="1">
                  <w:pPr>
                    <w:pStyle w:val="ListParagraph"/>
                    <w:numPr>
                      <w:ilvl w:val="0"/>
                      <w:numId w:val="5"/>
                    </w:numPr>
                    <w:spacing w:before="40" w:after="40"/>
                    <w:rPr/>
                  </w:pPr>
                  <w:r w:rsidR="4E886D23">
                    <w:rPr/>
                    <w:t>Execute another method of gathering Filipino people’s insights regarding cyberbullying (e.g. by performing a quick interview this time instead of a survey)</w:t>
                  </w:r>
                </w:p>
              </w:tc>
            </w:tr>
          </w:tbl>
          <w:p w:rsidRPr="00C13EAB" w:rsidR="00BD77EB" w:rsidP="00D6695C" w:rsidRDefault="00BD77EB" w14:paraId="3CB6A4C3" w14:textId="77777777">
            <w:pPr>
              <w:rPr>
                <w:rFonts w:ascii="Times New Roman" w:hAnsi="Times New Roman"/>
                <w:i/>
                <w:iCs/>
                <w:color w:val="0000FF"/>
              </w:rPr>
            </w:pPr>
          </w:p>
        </w:tc>
      </w:tr>
      <w:tr w:rsidRPr="00C13EAB" w:rsidR="00BD77EB" w:rsidTr="4E886D23" w14:paraId="228E2AB1" w14:textId="77777777">
        <w:trPr>
          <w:cnfStyle w:val="000000010000" w:firstRow="0" w:lastRow="0" w:firstColumn="0" w:lastColumn="0" w:oddVBand="0" w:evenVBand="0" w:oddHBand="0" w:evenHBand="1" w:firstRowFirstColumn="0" w:firstRowLastColumn="0" w:lastRowFirstColumn="0" w:lastRowLastColumn="0"/>
          <w:trHeight w:val="1099"/>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D6695C" w:rsidR="00BD77EB" w:rsidP="4E886D23" w:rsidRDefault="609D95C2" w14:paraId="3ECB21C4" w14:textId="77777777" w14:noSpellErr="1">
            <w:pPr>
              <w:pStyle w:val="TableText"/>
              <w:spacing w:before="120" w:after="60"/>
              <w:rPr>
                <w:b w:val="1"/>
                <w:bCs w:val="1"/>
                <w:sz w:val="20"/>
                <w:szCs w:val="20"/>
              </w:rPr>
            </w:pPr>
            <w:r w:rsidRPr="4E886D23" w:rsidR="4E886D23">
              <w:rPr>
                <w:b w:val="1"/>
                <w:bCs w:val="1"/>
                <w:sz w:val="20"/>
                <w:szCs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4E886D23" w14:paraId="4D178FC0" w14:textId="77777777">
              <w:trPr>
                <w:cnfStyle w:val="000000100000" w:firstRow="0" w:lastRow="0" w:firstColumn="0" w:lastColumn="0" w:oddVBand="0" w:evenVBand="0" w:oddHBand="1" w:evenHBand="0" w:firstRowFirstColumn="0" w:firstRowLastColumn="0" w:lastRowFirstColumn="0" w:lastRowLastColumn="0"/>
                <w:trHeight w:val="685"/>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D6695C" w:rsidRDefault="00AC112F" w14:paraId="7F13AA3C" w14:textId="5D98BEE0" w14:noSpellErr="1">
                  <w:r w:rsidR="4E886D23">
                    <w:rPr/>
                    <w:t xml:space="preserve">To </w:t>
                  </w:r>
                  <w:r w:rsidR="4E886D23">
                    <w:rPr/>
                    <w:t>be able to finish most of the needed documentation while doing programming at the same time</w:t>
                  </w:r>
                  <w:r w:rsidR="4E886D23">
                    <w:rPr/>
                    <w:t xml:space="preserve">. </w:t>
                  </w:r>
                </w:p>
              </w:tc>
            </w:tr>
          </w:tbl>
          <w:p w:rsidRPr="00C13EAB" w:rsidR="00BD77EB" w:rsidP="00D6695C" w:rsidRDefault="00BD77EB" w14:paraId="5BC92891" w14:textId="77777777">
            <w:pPr>
              <w:rPr>
                <w:rFonts w:cs="Arial"/>
                <w:iCs/>
                <w:color w:val="000000"/>
              </w:rPr>
            </w:pPr>
          </w:p>
        </w:tc>
      </w:tr>
      <w:tr w:rsidRPr="00C13EAB" w:rsidR="00BD77EB" w:rsidTr="4E886D23" w14:paraId="29B97B10"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4E886D23" w:rsidRDefault="609D95C2" w14:paraId="4096311B" w14:textId="77777777" w14:noSpellErr="1">
            <w:pPr>
              <w:pStyle w:val="TableText"/>
              <w:spacing w:before="120" w:after="60"/>
              <w:rPr>
                <w:b w:val="1"/>
                <w:bCs w:val="1"/>
                <w:sz w:val="20"/>
                <w:szCs w:val="20"/>
              </w:rPr>
            </w:pPr>
            <w:r w:rsidRPr="4E886D23" w:rsidR="4E886D23">
              <w:rPr>
                <w:b w:val="1"/>
                <w:bCs w:val="1"/>
                <w:sz w:val="20"/>
                <w:szCs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4E886D23" w14:paraId="14AE756B"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4831E6" w:rsidRDefault="280FB8F1" w14:paraId="14453EC1" w14:textId="65F42EA1" w14:noSpellErr="1">
                  <w:pPr>
                    <w:spacing w:before="40" w:after="40"/>
                  </w:pPr>
                  <w:r w:rsidRPr="4E886D23" w:rsidR="4E886D23">
                    <w:rPr>
                      <w:rFonts w:ascii="Arial" w:hAnsi="Arial" w:eastAsia="Arial" w:cs="Arial"/>
                    </w:rPr>
                    <w:t>Establishing the fact that Asia Pacific College would play the role of the software development’s testing environment does not equate to the model being limited only to the use of the said institution (since similar processes in cyberbullying detection may apply to various entities).</w:t>
                  </w:r>
                </w:p>
              </w:tc>
            </w:tr>
          </w:tbl>
          <w:p w:rsidRPr="00C13EAB" w:rsidR="00BD77EB" w:rsidP="00D6695C" w:rsidRDefault="00BD77EB" w14:paraId="10AC5594" w14:textId="77777777">
            <w:pPr>
              <w:pStyle w:val="Footer"/>
              <w:tabs>
                <w:tab w:val="clear" w:pos="4320"/>
                <w:tab w:val="clear" w:pos="8640"/>
              </w:tabs>
              <w:rPr>
                <w:rFonts w:ascii="Times New Roman" w:hAnsi="Times New Roman"/>
                <w:i/>
                <w:iCs/>
                <w:color w:val="0000FF"/>
              </w:rPr>
            </w:pPr>
          </w:p>
        </w:tc>
      </w:tr>
    </w:tbl>
    <w:p w:rsidR="003A1956" w:rsidP="003A1956" w:rsidRDefault="00A07284" w14:paraId="1F4E854D" w14:textId="77777777">
      <w:pPr>
        <w:spacing w:before="240" w:after="240"/>
        <w:jc w:val="center"/>
      </w:pPr>
      <w:r>
        <w:lastRenderedPageBreak/>
        <w:pict w14:anchorId="2373689D">
          <v:shape id="_x0000_i1028" style="width:6in;height:7.2pt" o:hr="t" o:hrpct="0" o:hralign="center" type="#_x0000_t75">
            <v:imagedata o:title="BD10290_" r:id="rId11"/>
          </v:shape>
        </w:pict>
      </w:r>
    </w:p>
    <w:p w:rsidR="008E1BD5" w:rsidP="4E886D23" w:rsidRDefault="00054E75" w14:paraId="599DC5ED" w14:textId="77777777" w14:noSpellErr="1">
      <w:pPr>
        <w:pStyle w:val="Heading1"/>
        <w:tabs>
          <w:tab w:val="clear" w:pos="432"/>
        </w:tabs>
        <w:spacing w:before="240" w:after="240"/>
        <w:ind w:left="590" w:hanging="590"/>
        <w:rPr>
          <w:sz w:val="26"/>
          <w:szCs w:val="26"/>
        </w:rPr>
      </w:pPr>
      <w:bookmarkStart w:name="_Toc527953323" w:id="23"/>
      <w:bookmarkStart w:name="_Toc67755745" w:id="24"/>
      <w:bookmarkStart w:name="_Toc77392561" w:id="25"/>
      <w:r w:rsidRPr="00A951FF">
        <w:rPr>
          <w:sz w:val="26"/>
          <w:szCs w:val="26"/>
        </w:rPr>
        <w:t xml:space="preserve">PROJECT </w:t>
      </w:r>
      <w:r w:rsidRPr="00A951FF" w:rsidR="000472CA">
        <w:rPr>
          <w:sz w:val="26"/>
          <w:szCs w:val="26"/>
        </w:rPr>
        <w:t>STATUS REPORT</w:t>
      </w:r>
      <w:r w:rsidRPr="00A951FF" w:rsidR="00E80D5E">
        <w:rPr>
          <w:sz w:val="26"/>
          <w:szCs w:val="26"/>
        </w:rPr>
        <w:t xml:space="preserve"> </w:t>
      </w:r>
      <w:r w:rsidRPr="00A951FF" w:rsidR="002D5392">
        <w:rPr>
          <w:sz w:val="26"/>
          <w:szCs w:val="26"/>
        </w:rPr>
        <w:t>A</w:t>
      </w:r>
      <w:bookmarkStart w:name="_Toc527953324" w:id="26"/>
      <w:bookmarkEnd w:id="23"/>
      <w:r w:rsidRPr="00A951FF" w:rsidR="00E37DB8">
        <w:rPr>
          <w:sz w:val="26"/>
          <w:szCs w:val="26"/>
        </w:rPr>
        <w:t>PPROVALS</w:t>
      </w:r>
      <w:bookmarkEnd w:id="24"/>
      <w:bookmarkEnd w:id="25"/>
    </w:p>
    <w:p w:rsidRPr="009A7FC2" w:rsidR="009A7FC2" w:rsidP="009A7FC2" w:rsidRDefault="009A7FC2" w14:paraId="2797B217" w14:textId="77777777">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rsidR="009A7FC2" w:rsidP="009A7FC2" w:rsidRDefault="009A7FC2" w14:paraId="1393F663" w14:textId="77777777">
      <w:pPr>
        <w:spacing w:before="240"/>
      </w:pPr>
      <w:r w:rsidRPr="609D95C2">
        <w:rPr>
          <w:b w:val="1"/>
          <w:bCs w:val="1"/>
        </w:rPr>
        <w:t xml:space="preserve">Prepared </w:t>
      </w:r>
      <w:proofErr w:type="spellStart"/>
      <w:r w:rsidRPr="609D95C2">
        <w:rPr>
          <w:b w:val="1"/>
          <w:bCs w:val="1"/>
        </w:rPr>
        <w:t>by</w:t>
      </w:r>
      <w:r>
        <w:tab/>
      </w:r>
      <w:r w:rsidRPr="00274E4F">
        <w:rPr/>
        <w:t>__________</w:t>
      </w:r>
      <w:r w:rsidRPr="009A7FC2">
        <w:rPr>
          <w:u w:val="single"/>
        </w:rPr>
        <w:t>Samantha</w:t>
      </w:r>
      <w:proofErr w:type="spellEnd"/>
      <w:r w:rsidRPr="009A7FC2">
        <w:rPr>
          <w:u w:val="single"/>
        </w:rPr>
        <w:t xml:space="preserve"> Mallari</w:t>
      </w:r>
      <w:r>
        <w:rPr/>
        <w:t>__________</w:t>
      </w:r>
    </w:p>
    <w:p w:rsidR="009A7FC2" w:rsidP="009A7FC2" w:rsidRDefault="009A7FC2" w14:paraId="5C58B413" w14:textId="77777777" w14:noSpellErr="1">
      <w:r>
        <w:rPr>
          <w:rFonts w:cs="Arial"/>
        </w:rPr>
        <w:tab/>
      </w:r>
      <w:r>
        <w:rPr>
          <w:rFonts w:cs="Arial"/>
        </w:rPr>
        <w:tab/>
      </w:r>
      <w:r w:rsidRPr="00160B81">
        <w:rPr/>
        <w:t>Project Manager</w:t>
      </w:r>
    </w:p>
    <w:p w:rsidR="009A7FC2" w:rsidP="009A7FC2" w:rsidRDefault="009A7FC2" w14:paraId="5FEC0F3D" w14:textId="77777777"/>
    <w:p w:rsidR="009A7FC2" w:rsidP="009A7FC2" w:rsidRDefault="009A7FC2" w14:paraId="7B2C3F94" w14:textId="77777777">
      <w:pPr>
        <w:tabs>
          <w:tab w:val="left" w:pos="2550"/>
        </w:tabs>
      </w:pPr>
      <w:r>
        <w:tab/>
      </w:r>
    </w:p>
    <w:p w:rsidRPr="00160B81" w:rsidR="009A7FC2" w:rsidP="009A7FC2" w:rsidRDefault="009A7FC2" w14:paraId="374FE8C9" w14:textId="77777777"/>
    <w:p w:rsidR="009A7FC2" w:rsidP="009A7FC2" w:rsidRDefault="009A7FC2" w14:paraId="02BB50D6" w14:textId="77777777">
      <w:pPr>
        <w:rPr>
          <w:rFonts w:cs="Arial"/>
        </w:rPr>
      </w:pPr>
    </w:p>
    <w:p w:rsidR="009A7FC2" w:rsidP="009A7FC2" w:rsidRDefault="009A7FC2" w14:paraId="3C023B45" w14:textId="77777777">
      <w:pPr>
        <w:spacing w:before="240"/>
      </w:pPr>
      <w:r w:rsidRPr="609D95C2">
        <w:rPr>
          <w:b w:val="1"/>
          <w:bCs w:val="1"/>
        </w:rPr>
        <w:t>Approved by</w:t>
      </w:r>
      <w:r>
        <w:tab/>
      </w:r>
      <w:r w:rsidRPr="00274E4F">
        <w:rPr/>
        <w:t>_______</w:t>
      </w:r>
      <w:r w:rsidRPr="00CC6CCC">
        <w:rPr/>
        <w:t xml:space="preserve"> </w:t>
      </w:r>
      <w:r w:rsidRPr="009A7FC2">
        <w:rPr>
          <w:u w:val="single"/>
        </w:rPr>
        <w:t xml:space="preserve">Ernesto </w:t>
      </w:r>
      <w:proofErr w:type="spellStart"/>
      <w:r w:rsidRPr="009A7FC2">
        <w:rPr>
          <w:u w:val="single"/>
        </w:rPr>
        <w:t>Boydon</w:t>
      </w:r>
      <w:proofErr w:type="spellEnd"/>
      <w:r w:rsidRPr="00274E4F">
        <w:rPr/>
        <w:t xml:space="preserve"> </w:t>
      </w:r>
      <w:r>
        <w:rPr/>
        <w:t>_____________</w:t>
      </w:r>
    </w:p>
    <w:p w:rsidRPr="00DE29F6" w:rsidR="009A7FC2" w:rsidP="4E886D23" w:rsidRDefault="609D95C2" w14:paraId="65C27396" w14:textId="77777777" w14:noSpellErr="1">
      <w:pPr>
        <w:pStyle w:val="FieldText"/>
        <w:rPr>
          <w:rFonts w:ascii="Arial" w:hAnsi="Arial" w:eastAsia="Arial" w:cs="Arial"/>
        </w:rPr>
      </w:pPr>
      <w:r w:rsidRPr="4E886D23" w:rsidR="4E886D23">
        <w:rPr>
          <w:rFonts w:ascii="Arial" w:hAnsi="Arial" w:eastAsia="Arial" w:cs="Arial"/>
        </w:rPr>
        <w:t xml:space="preserve">                          Project Advisor</w:t>
      </w:r>
    </w:p>
    <w:p w:rsidR="00160B81" w:rsidP="00A669FD" w:rsidRDefault="00160B81" w14:paraId="19998E36" w14:textId="77777777">
      <w:pPr>
        <w:pStyle w:val="FieldText"/>
      </w:pPr>
    </w:p>
    <w:p w:rsidR="003A1956" w:rsidP="003A1956" w:rsidRDefault="00A07284" w14:paraId="1286F894" w14:textId="77777777">
      <w:pPr>
        <w:spacing w:before="240" w:after="240"/>
        <w:jc w:val="center"/>
      </w:pPr>
      <w:r>
        <w:pict w14:anchorId="77B39D1C">
          <v:shape id="_x0000_i1029" style="width:6in;height:7.2pt" o:hr="t" o:hrpct="0" o:hralign="center" type="#_x0000_t75">
            <v:imagedata o:title="BD10290_" r:id="rId11"/>
          </v:shape>
        </w:pict>
      </w:r>
    </w:p>
    <w:p w:rsidRPr="00E37DB8" w:rsidR="008E1BD5" w:rsidP="00E37DB8" w:rsidRDefault="00A17E8B" w14:paraId="696475CB" w14:textId="77777777">
      <w:r>
        <w:br w:type="page"/>
      </w:r>
    </w:p>
    <w:p w:rsidRPr="00A951FF" w:rsidR="002D5392" w:rsidP="4E886D23" w:rsidRDefault="00E37DB8" w14:paraId="5177B519" w14:textId="77777777" w14:noSpellErr="1">
      <w:pPr>
        <w:pStyle w:val="Heading1"/>
        <w:tabs>
          <w:tab w:val="clear" w:pos="432"/>
        </w:tabs>
        <w:spacing w:before="240" w:after="240"/>
        <w:ind w:left="590" w:hanging="590"/>
        <w:rPr>
          <w:sz w:val="26"/>
          <w:szCs w:val="26"/>
        </w:rPr>
      </w:pPr>
      <w:bookmarkStart w:name="_Toc67755746" w:id="27"/>
      <w:bookmarkStart w:name="_Toc77392562" w:id="28"/>
      <w:r w:rsidRPr="00A951FF">
        <w:rPr>
          <w:sz w:val="26"/>
          <w:szCs w:val="26"/>
        </w:rPr>
        <w:lastRenderedPageBreak/>
        <w:t>APPENDICES</w:t>
      </w:r>
      <w:bookmarkEnd w:id="26"/>
      <w:bookmarkEnd w:id="27"/>
      <w:bookmarkEnd w:id="28"/>
    </w:p>
    <w:p w:rsidR="00C27667" w:rsidP="003A1956" w:rsidRDefault="00D7046C" w14:paraId="48D053E3" w14:textId="77777777" w14:noSpellErr="1">
      <w:pPr>
        <w:pStyle w:val="Heading2"/>
        <w:spacing w:before="480" w:after="240"/>
        <w:rPr/>
      </w:pPr>
      <w:bookmarkStart w:name="_Toc67755747" w:id="29"/>
      <w:bookmarkStart w:name="_Toc77392563" w:id="30"/>
      <w:r>
        <w:rPr/>
        <w:t>Document Guidelines</w:t>
      </w:r>
      <w:bookmarkEnd w:id="29"/>
      <w:bookmarkEnd w:id="30"/>
    </w:p>
    <w:p w:rsidRPr="003A1956" w:rsidR="00160B81" w:rsidP="00160B81" w:rsidRDefault="00160B81" w14:paraId="4DCB33F8" w14:textId="77777777">
      <w:pPr>
        <w:ind w:left="590"/>
        <w:rPr>
          <w:rFonts w:cs="Arial"/>
        </w:rPr>
      </w:pPr>
      <w:bookmarkStart w:name="Omitted" w:id="31"/>
      <w:bookmarkStart w:name="_Project_Charter_Document_Sections_O" w:id="32"/>
      <w:bookmarkStart w:name="_Project_Quality_Plan_Sections_Omitt" w:id="33"/>
      <w:bookmarkStart w:name="_Toc527953329" w:id="34"/>
      <w:bookmarkStart w:name="_Toc67755752" w:id="35"/>
      <w:bookmarkEnd w:id="31"/>
      <w:bookmarkEnd w:id="32"/>
      <w:bookmarkEnd w:id="33"/>
    </w:p>
    <w:p w:rsidR="002D5392" w:rsidP="003A1956" w:rsidRDefault="00C27667" w14:paraId="3086A25A" w14:textId="77777777" w14:noSpellErr="1">
      <w:pPr>
        <w:pStyle w:val="Heading2"/>
        <w:spacing w:before="480" w:after="240"/>
        <w:rPr/>
      </w:pPr>
      <w:bookmarkStart w:name="_Toc77392564" w:id="36"/>
      <w:r>
        <w:rPr/>
        <w:t xml:space="preserve">Project </w:t>
      </w:r>
      <w:r w:rsidR="000472CA">
        <w:rPr/>
        <w:t>Status Report</w:t>
      </w:r>
      <w:r>
        <w:rPr/>
        <w:t xml:space="preserve"> Sections Omitted</w:t>
      </w:r>
      <w:bookmarkEnd w:id="34"/>
      <w:bookmarkEnd w:id="35"/>
      <w:bookmarkEnd w:id="36"/>
    </w:p>
    <w:p w:rsidRPr="00A669FD" w:rsidR="00A669FD" w:rsidP="00A669FD" w:rsidRDefault="609D95C2" w14:paraId="14211CC3" w14:textId="77777777" w14:noSpellErr="1">
      <w:pPr>
        <w:ind w:left="576"/>
      </w:pPr>
      <w:r w:rsidR="4E886D23">
        <w:rPr/>
        <w:t>Project Budget/Financial Status</w:t>
      </w:r>
    </w:p>
    <w:p w:rsidRPr="003A1956" w:rsidR="00160B81" w:rsidP="00160B81" w:rsidRDefault="00160B81" w14:paraId="5F178665" w14:textId="77777777">
      <w:pPr>
        <w:ind w:left="590"/>
        <w:rPr>
          <w:rFonts w:cs="Arial"/>
        </w:rPr>
      </w:pPr>
    </w:p>
    <w:p w:rsidR="003A1956" w:rsidP="003A1956" w:rsidRDefault="00A07284" w14:paraId="72FD5248" w14:textId="77777777">
      <w:pPr>
        <w:spacing w:before="240" w:after="240"/>
        <w:jc w:val="center"/>
      </w:pPr>
      <w:r>
        <w:pict w14:anchorId="0C2DBDD6">
          <v:shape id="_x0000_i1030" style="width:6in;height:7.2pt" o:hr="t" o:hrpct="0" o:hralign="center" type="#_x0000_t75">
            <v:imagedata o:title="BD10290_" r:id="rId11"/>
          </v:shape>
        </w:pict>
      </w:r>
    </w:p>
    <w:sectPr w:rsidR="003A1956" w:rsidSect="003A1956">
      <w:headerReference w:type="default" r:id="rId14"/>
      <w:footerReference w:type="default" r:id="rId15"/>
      <w:footerReference w:type="first" r:id="rId16"/>
      <w:pgSz w:w="12240" w:h="15840" w:orient="portrait"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4E7" w:rsidRDefault="00D744E7" w14:paraId="2F891EB3" w14:textId="77777777">
      <w:r>
        <w:separator/>
      </w:r>
    </w:p>
  </w:endnote>
  <w:endnote w:type="continuationSeparator" w:id="0">
    <w:p w:rsidR="00D744E7" w:rsidRDefault="00D744E7" w14:paraId="49B510E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4E886D23" w:rsidRDefault="00F22B07" w14:paraId="1FC3A2B1" w14:textId="0DBB28A9">
    <w:pPr>
      <w:pStyle w:val="Footer"/>
      <w:pBdr>
        <w:top w:val="single" w:color="auto" w:sz="8" w:space="1"/>
      </w:pBdr>
      <w:rPr>
        <w:sz w:val="18"/>
        <w:szCs w:val="18"/>
      </w:rPr>
    </w:pPr>
    <w:proofErr w:type="spellStart"/>
    <w:r w:rsidRPr="006E5963">
      <w:rPr>
        <w:sz w:val="18"/>
        <w:szCs w:val="18"/>
      </w:rPr>
      <w:t>Confidential</w:t>
    </w:r>
    <w:r w:rsidRPr="006E5963">
      <w:rPr>
        <w:sz w:val="18"/>
        <w:szCs w:val="18"/>
      </w:rPr>
      <w:tab/>
    </w:r>
    <w:r w:rsidRPr="006E5963">
      <w:rPr>
        <w:sz w:val="18"/>
        <w:szCs w:val="18"/>
      </w:rPr>
      <w:t xml:space="preserve">Page</w:t>
    </w:r>
    <w:proofErr w:type="spellEnd"/>
    <w:r w:rsidRPr="006E5963">
      <w:rPr>
        <w:sz w:val="18"/>
        <w:szCs w:val="18"/>
      </w:rPr>
      <w:t xml:space="preserv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FF356C">
      <w:rPr>
        <w:noProof/>
        <w:sz w:val="18"/>
        <w:szCs w:val="18"/>
      </w:rPr>
      <w:t>8</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A07284">
      <w:rPr>
        <w:noProof/>
        <w:sz w:val="18"/>
        <w:szCs w:val="18"/>
      </w:rPr>
      <w:t>3/6/2017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4E886D23" w:rsidRDefault="609D95C2" w14:paraId="0C2DBDD6" w14:textId="77777777" w14:noSpellErr="1">
    <w:pPr>
      <w:pStyle w:val="Footer"/>
      <w:pBdr>
        <w:top w:val="single" w:color="auto" w:sz="8" w:space="1"/>
      </w:pBdr>
      <w:rPr>
        <w:b w:val="1"/>
        <w:bCs w:val="1"/>
        <w:sz w:val="18"/>
        <w:szCs w:val="18"/>
      </w:rPr>
    </w:pPr>
    <w:r w:rsidRPr="4E886D23" w:rsidR="4E886D23">
      <w:rPr>
        <w:b w:val="1"/>
        <w:bCs w:val="1"/>
        <w:sz w:val="18"/>
        <w:szCs w:val="18"/>
      </w:rPr>
      <w:t>Confidential</w:t>
    </w:r>
  </w:p>
  <w:p w:rsidRPr="006E5963" w:rsidR="00F22B07" w:rsidP="00D0286D" w:rsidRDefault="00F22B07" w14:paraId="5D2D1127" w14:textId="77777777">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Pr="006E5963" w:rsidR="00F22B07" w:rsidP="4E886D23" w:rsidRDefault="00F22B07" w14:paraId="633F6CAD" w14:textId="77777777" w14:noSpellErr="1">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4E7" w:rsidRDefault="00D744E7" w14:paraId="0C653A71" w14:textId="77777777">
      <w:r>
        <w:separator/>
      </w:r>
    </w:p>
  </w:footnote>
  <w:footnote w:type="continuationSeparator" w:id="0">
    <w:p w:rsidR="00D744E7" w:rsidRDefault="00D744E7" w14:paraId="187CADD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4E886D23" w:rsidRDefault="609D95C2" w14:paraId="1544C9AC" w14:textId="77777777" w14:noSpellErr="1">
    <w:pPr>
      <w:pStyle w:val="Header"/>
      <w:pBdr>
        <w:bottom w:val="single" w:color="auto" w:sz="8" w:space="1"/>
      </w:pBdr>
      <w:jc w:val="center"/>
      <w:rPr>
        <w:sz w:val="18"/>
        <w:szCs w:val="18"/>
      </w:rPr>
    </w:pPr>
    <w:r w:rsidRPr="4E886D23" w:rsidR="4E886D23">
      <w:rPr>
        <w:sz w:val="18"/>
        <w:szCs w:val="18"/>
      </w:rPr>
      <w:t>Project Status Report</w:t>
    </w:r>
  </w:p>
  <w:p w:rsidRPr="00D0286D" w:rsidR="00F22B07" w:rsidP="00D0286D" w:rsidRDefault="00F22B07" w14:paraId="0F127306" w14:textId="77777777">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hint="default" w:ascii="Courier New" w:hAnsi="Courier New" w:cs="Courier New"/>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hint="default" w:ascii="Symbol" w:hAnsi="Symbol" w:cs="Symbol"/>
      </w:rPr>
    </w:lvl>
    <w:lvl w:ilvl="1" w:tplc="FFFFFFFF">
      <w:start w:val="1"/>
      <w:numFmt w:val="bullet"/>
      <w:lvlText w:val="o"/>
      <w:lvlJc w:val="left"/>
      <w:pPr>
        <w:tabs>
          <w:tab w:val="num" w:pos="1083"/>
        </w:tabs>
        <w:ind w:left="1083" w:hanging="360"/>
      </w:pPr>
      <w:rPr>
        <w:rFonts w:hint="default" w:ascii="Courier New" w:hAnsi="Courier New"/>
      </w:rPr>
    </w:lvl>
    <w:lvl w:ilvl="2" w:tplc="04090005">
      <w:start w:val="1"/>
      <w:numFmt w:val="bullet"/>
      <w:lvlText w:val=""/>
      <w:lvlJc w:val="left"/>
      <w:pPr>
        <w:tabs>
          <w:tab w:val="num" w:pos="1803"/>
        </w:tabs>
        <w:ind w:left="1803" w:hanging="360"/>
      </w:pPr>
      <w:rPr>
        <w:rFonts w:hint="default" w:ascii="Wingdings" w:hAnsi="Wingdings" w:cs="Wingdings"/>
      </w:rPr>
    </w:lvl>
    <w:lvl w:ilvl="3" w:tplc="04090001">
      <w:start w:val="1"/>
      <w:numFmt w:val="bullet"/>
      <w:lvlText w:val=""/>
      <w:lvlJc w:val="left"/>
      <w:pPr>
        <w:tabs>
          <w:tab w:val="num" w:pos="2523"/>
        </w:tabs>
        <w:ind w:left="2523" w:hanging="360"/>
      </w:pPr>
      <w:rPr>
        <w:rFonts w:hint="default" w:ascii="Symbol" w:hAnsi="Symbol" w:cs="Symbol"/>
      </w:rPr>
    </w:lvl>
    <w:lvl w:ilvl="4" w:tplc="04090003">
      <w:start w:val="1"/>
      <w:numFmt w:val="bullet"/>
      <w:lvlText w:val="o"/>
      <w:lvlJc w:val="left"/>
      <w:pPr>
        <w:tabs>
          <w:tab w:val="num" w:pos="3243"/>
        </w:tabs>
        <w:ind w:left="3243" w:hanging="360"/>
      </w:pPr>
      <w:rPr>
        <w:rFonts w:hint="default" w:ascii="Courier New" w:hAnsi="Courier New" w:cs="Courier New"/>
      </w:rPr>
    </w:lvl>
    <w:lvl w:ilvl="5" w:tplc="04090005">
      <w:start w:val="1"/>
      <w:numFmt w:val="bullet"/>
      <w:lvlText w:val=""/>
      <w:lvlJc w:val="left"/>
      <w:pPr>
        <w:tabs>
          <w:tab w:val="num" w:pos="3963"/>
        </w:tabs>
        <w:ind w:left="3963" w:hanging="360"/>
      </w:pPr>
      <w:rPr>
        <w:rFonts w:hint="default" w:ascii="Wingdings" w:hAnsi="Wingdings" w:cs="Wingdings"/>
      </w:rPr>
    </w:lvl>
    <w:lvl w:ilvl="6" w:tplc="04090001">
      <w:start w:val="1"/>
      <w:numFmt w:val="bullet"/>
      <w:lvlText w:val=""/>
      <w:lvlJc w:val="left"/>
      <w:pPr>
        <w:tabs>
          <w:tab w:val="num" w:pos="4683"/>
        </w:tabs>
        <w:ind w:left="4683" w:hanging="360"/>
      </w:pPr>
      <w:rPr>
        <w:rFonts w:hint="default" w:ascii="Symbol" w:hAnsi="Symbol" w:cs="Symbol"/>
      </w:rPr>
    </w:lvl>
    <w:lvl w:ilvl="7" w:tplc="04090003">
      <w:start w:val="1"/>
      <w:numFmt w:val="bullet"/>
      <w:lvlText w:val="o"/>
      <w:lvlJc w:val="left"/>
      <w:pPr>
        <w:tabs>
          <w:tab w:val="num" w:pos="5403"/>
        </w:tabs>
        <w:ind w:left="5403" w:hanging="360"/>
      </w:pPr>
      <w:rPr>
        <w:rFonts w:hint="default" w:ascii="Courier New" w:hAnsi="Courier New" w:cs="Courier New"/>
      </w:rPr>
    </w:lvl>
    <w:lvl w:ilvl="8" w:tplc="04090005">
      <w:start w:val="1"/>
      <w:numFmt w:val="bullet"/>
      <w:lvlText w:val=""/>
      <w:lvlJc w:val="left"/>
      <w:pPr>
        <w:tabs>
          <w:tab w:val="num" w:pos="6123"/>
        </w:tabs>
        <w:ind w:left="6123" w:hanging="360"/>
      </w:pPr>
      <w:rPr>
        <w:rFonts w:hint="default" w:ascii="Wingdings" w:hAnsi="Wingdings" w:cs="Wingdings"/>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hint="default" w:ascii="Courier New" w:hAnsi="Courier New" w:cs="Courier New"/>
      </w:rPr>
    </w:lvl>
    <w:lvl w:ilvl="1" w:tplc="34090003" w:tentative="1">
      <w:start w:val="1"/>
      <w:numFmt w:val="bullet"/>
      <w:lvlText w:val="o"/>
      <w:lvlJc w:val="left"/>
      <w:pPr>
        <w:ind w:left="2528" w:hanging="360"/>
      </w:pPr>
      <w:rPr>
        <w:rFonts w:hint="default" w:ascii="Courier New" w:hAnsi="Courier New" w:cs="Courier New"/>
      </w:rPr>
    </w:lvl>
    <w:lvl w:ilvl="2" w:tplc="34090005" w:tentative="1">
      <w:start w:val="1"/>
      <w:numFmt w:val="bullet"/>
      <w:lvlText w:val=""/>
      <w:lvlJc w:val="left"/>
      <w:pPr>
        <w:ind w:left="3248" w:hanging="360"/>
      </w:pPr>
      <w:rPr>
        <w:rFonts w:hint="default" w:ascii="Wingdings" w:hAnsi="Wingdings"/>
      </w:rPr>
    </w:lvl>
    <w:lvl w:ilvl="3" w:tplc="34090001" w:tentative="1">
      <w:start w:val="1"/>
      <w:numFmt w:val="bullet"/>
      <w:lvlText w:val=""/>
      <w:lvlJc w:val="left"/>
      <w:pPr>
        <w:ind w:left="3968" w:hanging="360"/>
      </w:pPr>
      <w:rPr>
        <w:rFonts w:hint="default" w:ascii="Symbol" w:hAnsi="Symbol"/>
      </w:rPr>
    </w:lvl>
    <w:lvl w:ilvl="4" w:tplc="34090003" w:tentative="1">
      <w:start w:val="1"/>
      <w:numFmt w:val="bullet"/>
      <w:lvlText w:val="o"/>
      <w:lvlJc w:val="left"/>
      <w:pPr>
        <w:ind w:left="4688" w:hanging="360"/>
      </w:pPr>
      <w:rPr>
        <w:rFonts w:hint="default" w:ascii="Courier New" w:hAnsi="Courier New" w:cs="Courier New"/>
      </w:rPr>
    </w:lvl>
    <w:lvl w:ilvl="5" w:tplc="34090005" w:tentative="1">
      <w:start w:val="1"/>
      <w:numFmt w:val="bullet"/>
      <w:lvlText w:val=""/>
      <w:lvlJc w:val="left"/>
      <w:pPr>
        <w:ind w:left="5408" w:hanging="360"/>
      </w:pPr>
      <w:rPr>
        <w:rFonts w:hint="default" w:ascii="Wingdings" w:hAnsi="Wingdings"/>
      </w:rPr>
    </w:lvl>
    <w:lvl w:ilvl="6" w:tplc="34090001" w:tentative="1">
      <w:start w:val="1"/>
      <w:numFmt w:val="bullet"/>
      <w:lvlText w:val=""/>
      <w:lvlJc w:val="left"/>
      <w:pPr>
        <w:ind w:left="6128" w:hanging="360"/>
      </w:pPr>
      <w:rPr>
        <w:rFonts w:hint="default" w:ascii="Symbol" w:hAnsi="Symbol"/>
      </w:rPr>
    </w:lvl>
    <w:lvl w:ilvl="7" w:tplc="34090003" w:tentative="1">
      <w:start w:val="1"/>
      <w:numFmt w:val="bullet"/>
      <w:lvlText w:val="o"/>
      <w:lvlJc w:val="left"/>
      <w:pPr>
        <w:ind w:left="6848" w:hanging="360"/>
      </w:pPr>
      <w:rPr>
        <w:rFonts w:hint="default" w:ascii="Courier New" w:hAnsi="Courier New" w:cs="Courier New"/>
      </w:rPr>
    </w:lvl>
    <w:lvl w:ilvl="8" w:tplc="34090005" w:tentative="1">
      <w:start w:val="1"/>
      <w:numFmt w:val="bullet"/>
      <w:lvlText w:val=""/>
      <w:lvlJc w:val="left"/>
      <w:pPr>
        <w:ind w:left="7568" w:hanging="360"/>
      </w:pPr>
      <w:rPr>
        <w:rFonts w:hint="default" w:ascii="Wingdings" w:hAnsi="Wingdings"/>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hint="default" w:ascii="Symbol" w:hAnsi="Symbol"/>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hint="default" w:ascii="Courier New" w:hAnsi="Courier New" w:cs="Courier New"/>
      </w:rPr>
    </w:lvl>
    <w:lvl w:ilvl="1" w:tplc="34090003" w:tentative="1">
      <w:start w:val="1"/>
      <w:numFmt w:val="bullet"/>
      <w:lvlText w:val="o"/>
      <w:lvlJc w:val="left"/>
      <w:pPr>
        <w:ind w:left="2340" w:hanging="360"/>
      </w:pPr>
      <w:rPr>
        <w:rFonts w:hint="default" w:ascii="Courier New" w:hAnsi="Courier New" w:cs="Courier New"/>
      </w:rPr>
    </w:lvl>
    <w:lvl w:ilvl="2" w:tplc="34090005" w:tentative="1">
      <w:start w:val="1"/>
      <w:numFmt w:val="bullet"/>
      <w:lvlText w:val=""/>
      <w:lvlJc w:val="left"/>
      <w:pPr>
        <w:ind w:left="3060" w:hanging="360"/>
      </w:pPr>
      <w:rPr>
        <w:rFonts w:hint="default" w:ascii="Wingdings" w:hAnsi="Wingdings"/>
      </w:rPr>
    </w:lvl>
    <w:lvl w:ilvl="3" w:tplc="34090001" w:tentative="1">
      <w:start w:val="1"/>
      <w:numFmt w:val="bullet"/>
      <w:lvlText w:val=""/>
      <w:lvlJc w:val="left"/>
      <w:pPr>
        <w:ind w:left="3780" w:hanging="360"/>
      </w:pPr>
      <w:rPr>
        <w:rFonts w:hint="default" w:ascii="Symbol" w:hAnsi="Symbol"/>
      </w:rPr>
    </w:lvl>
    <w:lvl w:ilvl="4" w:tplc="34090003" w:tentative="1">
      <w:start w:val="1"/>
      <w:numFmt w:val="bullet"/>
      <w:lvlText w:val="o"/>
      <w:lvlJc w:val="left"/>
      <w:pPr>
        <w:ind w:left="4500" w:hanging="360"/>
      </w:pPr>
      <w:rPr>
        <w:rFonts w:hint="default" w:ascii="Courier New" w:hAnsi="Courier New" w:cs="Courier New"/>
      </w:rPr>
    </w:lvl>
    <w:lvl w:ilvl="5" w:tplc="34090005" w:tentative="1">
      <w:start w:val="1"/>
      <w:numFmt w:val="bullet"/>
      <w:lvlText w:val=""/>
      <w:lvlJc w:val="left"/>
      <w:pPr>
        <w:ind w:left="5220" w:hanging="360"/>
      </w:pPr>
      <w:rPr>
        <w:rFonts w:hint="default" w:ascii="Wingdings" w:hAnsi="Wingdings"/>
      </w:rPr>
    </w:lvl>
    <w:lvl w:ilvl="6" w:tplc="34090001" w:tentative="1">
      <w:start w:val="1"/>
      <w:numFmt w:val="bullet"/>
      <w:lvlText w:val=""/>
      <w:lvlJc w:val="left"/>
      <w:pPr>
        <w:ind w:left="5940" w:hanging="360"/>
      </w:pPr>
      <w:rPr>
        <w:rFonts w:hint="default" w:ascii="Symbol" w:hAnsi="Symbol"/>
      </w:rPr>
    </w:lvl>
    <w:lvl w:ilvl="7" w:tplc="34090003" w:tentative="1">
      <w:start w:val="1"/>
      <w:numFmt w:val="bullet"/>
      <w:lvlText w:val="o"/>
      <w:lvlJc w:val="left"/>
      <w:pPr>
        <w:ind w:left="6660" w:hanging="360"/>
      </w:pPr>
      <w:rPr>
        <w:rFonts w:hint="default" w:ascii="Courier New" w:hAnsi="Courier New" w:cs="Courier New"/>
      </w:rPr>
    </w:lvl>
    <w:lvl w:ilvl="8" w:tplc="34090005" w:tentative="1">
      <w:start w:val="1"/>
      <w:numFmt w:val="bullet"/>
      <w:lvlText w:val=""/>
      <w:lvlJc w:val="left"/>
      <w:pPr>
        <w:ind w:left="7380" w:hanging="360"/>
      </w:pPr>
      <w:rPr>
        <w:rFonts w:hint="default" w:ascii="Wingdings" w:hAnsi="Wingdings"/>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hint="default" w:ascii="Courier New" w:hAnsi="Courier New" w:cs="Courier New"/>
      </w:rPr>
    </w:lvl>
    <w:lvl w:ilvl="1" w:tplc="34090003" w:tentative="1">
      <w:start w:val="1"/>
      <w:numFmt w:val="bullet"/>
      <w:lvlText w:val="o"/>
      <w:lvlJc w:val="left"/>
      <w:pPr>
        <w:ind w:left="2283" w:hanging="360"/>
      </w:pPr>
      <w:rPr>
        <w:rFonts w:hint="default" w:ascii="Courier New" w:hAnsi="Courier New" w:cs="Courier New"/>
      </w:rPr>
    </w:lvl>
    <w:lvl w:ilvl="2" w:tplc="34090005" w:tentative="1">
      <w:start w:val="1"/>
      <w:numFmt w:val="bullet"/>
      <w:lvlText w:val=""/>
      <w:lvlJc w:val="left"/>
      <w:pPr>
        <w:ind w:left="3003" w:hanging="360"/>
      </w:pPr>
      <w:rPr>
        <w:rFonts w:hint="default" w:ascii="Wingdings" w:hAnsi="Wingdings"/>
      </w:rPr>
    </w:lvl>
    <w:lvl w:ilvl="3" w:tplc="34090001" w:tentative="1">
      <w:start w:val="1"/>
      <w:numFmt w:val="bullet"/>
      <w:lvlText w:val=""/>
      <w:lvlJc w:val="left"/>
      <w:pPr>
        <w:ind w:left="3723" w:hanging="360"/>
      </w:pPr>
      <w:rPr>
        <w:rFonts w:hint="default" w:ascii="Symbol" w:hAnsi="Symbol"/>
      </w:rPr>
    </w:lvl>
    <w:lvl w:ilvl="4" w:tplc="34090003" w:tentative="1">
      <w:start w:val="1"/>
      <w:numFmt w:val="bullet"/>
      <w:lvlText w:val="o"/>
      <w:lvlJc w:val="left"/>
      <w:pPr>
        <w:ind w:left="4443" w:hanging="360"/>
      </w:pPr>
      <w:rPr>
        <w:rFonts w:hint="default" w:ascii="Courier New" w:hAnsi="Courier New" w:cs="Courier New"/>
      </w:rPr>
    </w:lvl>
    <w:lvl w:ilvl="5" w:tplc="34090005" w:tentative="1">
      <w:start w:val="1"/>
      <w:numFmt w:val="bullet"/>
      <w:lvlText w:val=""/>
      <w:lvlJc w:val="left"/>
      <w:pPr>
        <w:ind w:left="5163" w:hanging="360"/>
      </w:pPr>
      <w:rPr>
        <w:rFonts w:hint="default" w:ascii="Wingdings" w:hAnsi="Wingdings"/>
      </w:rPr>
    </w:lvl>
    <w:lvl w:ilvl="6" w:tplc="34090001" w:tentative="1">
      <w:start w:val="1"/>
      <w:numFmt w:val="bullet"/>
      <w:lvlText w:val=""/>
      <w:lvlJc w:val="left"/>
      <w:pPr>
        <w:ind w:left="5883" w:hanging="360"/>
      </w:pPr>
      <w:rPr>
        <w:rFonts w:hint="default" w:ascii="Symbol" w:hAnsi="Symbol"/>
      </w:rPr>
    </w:lvl>
    <w:lvl w:ilvl="7" w:tplc="34090003" w:tentative="1">
      <w:start w:val="1"/>
      <w:numFmt w:val="bullet"/>
      <w:lvlText w:val="o"/>
      <w:lvlJc w:val="left"/>
      <w:pPr>
        <w:ind w:left="6603" w:hanging="360"/>
      </w:pPr>
      <w:rPr>
        <w:rFonts w:hint="default" w:ascii="Courier New" w:hAnsi="Courier New" w:cs="Courier New"/>
      </w:rPr>
    </w:lvl>
    <w:lvl w:ilvl="8" w:tplc="34090005" w:tentative="1">
      <w:start w:val="1"/>
      <w:numFmt w:val="bullet"/>
      <w:lvlText w:val=""/>
      <w:lvlJc w:val="left"/>
      <w:pPr>
        <w:ind w:left="7323" w:hanging="360"/>
      </w:pPr>
      <w:rPr>
        <w:rFonts w:hint="default" w:ascii="Wingdings" w:hAnsi="Wingdings"/>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hint="default" w:ascii="Courier New" w:hAnsi="Courier New" w:cs="Courier New"/>
      </w:rPr>
    </w:lvl>
    <w:lvl w:ilvl="1" w:tplc="34090003" w:tentative="1">
      <w:start w:val="1"/>
      <w:numFmt w:val="bullet"/>
      <w:lvlText w:val="o"/>
      <w:lvlJc w:val="left"/>
      <w:pPr>
        <w:ind w:left="1443" w:hanging="360"/>
      </w:pPr>
      <w:rPr>
        <w:rFonts w:hint="default" w:ascii="Courier New" w:hAnsi="Courier New" w:cs="Courier New"/>
      </w:rPr>
    </w:lvl>
    <w:lvl w:ilvl="2" w:tplc="34090005" w:tentative="1">
      <w:start w:val="1"/>
      <w:numFmt w:val="bullet"/>
      <w:lvlText w:val=""/>
      <w:lvlJc w:val="left"/>
      <w:pPr>
        <w:ind w:left="2163" w:hanging="360"/>
      </w:pPr>
      <w:rPr>
        <w:rFonts w:hint="default" w:ascii="Wingdings" w:hAnsi="Wingdings"/>
      </w:rPr>
    </w:lvl>
    <w:lvl w:ilvl="3" w:tplc="34090001" w:tentative="1">
      <w:start w:val="1"/>
      <w:numFmt w:val="bullet"/>
      <w:lvlText w:val=""/>
      <w:lvlJc w:val="left"/>
      <w:pPr>
        <w:ind w:left="2883" w:hanging="360"/>
      </w:pPr>
      <w:rPr>
        <w:rFonts w:hint="default" w:ascii="Symbol" w:hAnsi="Symbol"/>
      </w:rPr>
    </w:lvl>
    <w:lvl w:ilvl="4" w:tplc="34090003" w:tentative="1">
      <w:start w:val="1"/>
      <w:numFmt w:val="bullet"/>
      <w:lvlText w:val="o"/>
      <w:lvlJc w:val="left"/>
      <w:pPr>
        <w:ind w:left="3603" w:hanging="360"/>
      </w:pPr>
      <w:rPr>
        <w:rFonts w:hint="default" w:ascii="Courier New" w:hAnsi="Courier New" w:cs="Courier New"/>
      </w:rPr>
    </w:lvl>
    <w:lvl w:ilvl="5" w:tplc="34090005" w:tentative="1">
      <w:start w:val="1"/>
      <w:numFmt w:val="bullet"/>
      <w:lvlText w:val=""/>
      <w:lvlJc w:val="left"/>
      <w:pPr>
        <w:ind w:left="4323" w:hanging="360"/>
      </w:pPr>
      <w:rPr>
        <w:rFonts w:hint="default" w:ascii="Wingdings" w:hAnsi="Wingdings"/>
      </w:rPr>
    </w:lvl>
    <w:lvl w:ilvl="6" w:tplc="34090001" w:tentative="1">
      <w:start w:val="1"/>
      <w:numFmt w:val="bullet"/>
      <w:lvlText w:val=""/>
      <w:lvlJc w:val="left"/>
      <w:pPr>
        <w:ind w:left="5043" w:hanging="360"/>
      </w:pPr>
      <w:rPr>
        <w:rFonts w:hint="default" w:ascii="Symbol" w:hAnsi="Symbol"/>
      </w:rPr>
    </w:lvl>
    <w:lvl w:ilvl="7" w:tplc="34090003" w:tentative="1">
      <w:start w:val="1"/>
      <w:numFmt w:val="bullet"/>
      <w:lvlText w:val="o"/>
      <w:lvlJc w:val="left"/>
      <w:pPr>
        <w:ind w:left="5763" w:hanging="360"/>
      </w:pPr>
      <w:rPr>
        <w:rFonts w:hint="default" w:ascii="Courier New" w:hAnsi="Courier New" w:cs="Courier New"/>
      </w:rPr>
    </w:lvl>
    <w:lvl w:ilvl="8" w:tplc="34090005" w:tentative="1">
      <w:start w:val="1"/>
      <w:numFmt w:val="bullet"/>
      <w:lvlText w:val=""/>
      <w:lvlJc w:val="left"/>
      <w:pPr>
        <w:ind w:left="6483" w:hanging="360"/>
      </w:pPr>
      <w:rPr>
        <w:rFonts w:hint="default" w:ascii="Wingdings" w:hAnsi="Wingdings"/>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hint="default" w:ascii="Courier New" w:hAnsi="Courier New" w:cs="Courier New"/>
      </w:rPr>
    </w:lvl>
    <w:lvl w:ilvl="1" w:tplc="34090003" w:tentative="1">
      <w:start w:val="1"/>
      <w:numFmt w:val="bullet"/>
      <w:lvlText w:val="o"/>
      <w:lvlJc w:val="left"/>
      <w:pPr>
        <w:ind w:left="1777" w:hanging="360"/>
      </w:pPr>
      <w:rPr>
        <w:rFonts w:hint="default" w:ascii="Courier New" w:hAnsi="Courier New" w:cs="Courier New"/>
      </w:rPr>
    </w:lvl>
    <w:lvl w:ilvl="2" w:tplc="34090005" w:tentative="1">
      <w:start w:val="1"/>
      <w:numFmt w:val="bullet"/>
      <w:lvlText w:val=""/>
      <w:lvlJc w:val="left"/>
      <w:pPr>
        <w:ind w:left="2497" w:hanging="360"/>
      </w:pPr>
      <w:rPr>
        <w:rFonts w:hint="default" w:ascii="Wingdings" w:hAnsi="Wingdings"/>
      </w:rPr>
    </w:lvl>
    <w:lvl w:ilvl="3" w:tplc="34090001" w:tentative="1">
      <w:start w:val="1"/>
      <w:numFmt w:val="bullet"/>
      <w:lvlText w:val=""/>
      <w:lvlJc w:val="left"/>
      <w:pPr>
        <w:ind w:left="3217" w:hanging="360"/>
      </w:pPr>
      <w:rPr>
        <w:rFonts w:hint="default" w:ascii="Symbol" w:hAnsi="Symbol"/>
      </w:rPr>
    </w:lvl>
    <w:lvl w:ilvl="4" w:tplc="34090003" w:tentative="1">
      <w:start w:val="1"/>
      <w:numFmt w:val="bullet"/>
      <w:lvlText w:val="o"/>
      <w:lvlJc w:val="left"/>
      <w:pPr>
        <w:ind w:left="3937" w:hanging="360"/>
      </w:pPr>
      <w:rPr>
        <w:rFonts w:hint="default" w:ascii="Courier New" w:hAnsi="Courier New" w:cs="Courier New"/>
      </w:rPr>
    </w:lvl>
    <w:lvl w:ilvl="5" w:tplc="34090005" w:tentative="1">
      <w:start w:val="1"/>
      <w:numFmt w:val="bullet"/>
      <w:lvlText w:val=""/>
      <w:lvlJc w:val="left"/>
      <w:pPr>
        <w:ind w:left="4657" w:hanging="360"/>
      </w:pPr>
      <w:rPr>
        <w:rFonts w:hint="default" w:ascii="Wingdings" w:hAnsi="Wingdings"/>
      </w:rPr>
    </w:lvl>
    <w:lvl w:ilvl="6" w:tplc="34090001" w:tentative="1">
      <w:start w:val="1"/>
      <w:numFmt w:val="bullet"/>
      <w:lvlText w:val=""/>
      <w:lvlJc w:val="left"/>
      <w:pPr>
        <w:ind w:left="5377" w:hanging="360"/>
      </w:pPr>
      <w:rPr>
        <w:rFonts w:hint="default" w:ascii="Symbol" w:hAnsi="Symbol"/>
      </w:rPr>
    </w:lvl>
    <w:lvl w:ilvl="7" w:tplc="34090003" w:tentative="1">
      <w:start w:val="1"/>
      <w:numFmt w:val="bullet"/>
      <w:lvlText w:val="o"/>
      <w:lvlJc w:val="left"/>
      <w:pPr>
        <w:ind w:left="6097" w:hanging="360"/>
      </w:pPr>
      <w:rPr>
        <w:rFonts w:hint="default" w:ascii="Courier New" w:hAnsi="Courier New" w:cs="Courier New"/>
      </w:rPr>
    </w:lvl>
    <w:lvl w:ilvl="8" w:tplc="34090005" w:tentative="1">
      <w:start w:val="1"/>
      <w:numFmt w:val="bullet"/>
      <w:lvlText w:val=""/>
      <w:lvlJc w:val="left"/>
      <w:pPr>
        <w:ind w:left="6817" w:hanging="360"/>
      </w:pPr>
      <w:rPr>
        <w:rFonts w:hint="default" w:ascii="Wingdings" w:hAnsi="Wingdings"/>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hint="default" w:ascii="Symbol" w:hAnsi="Symbol"/>
      </w:rPr>
    </w:lvl>
    <w:lvl w:ilvl="1" w:tplc="04090003" w:tentative="1">
      <w:start w:val="1"/>
      <w:numFmt w:val="bullet"/>
      <w:lvlText w:val="o"/>
      <w:lvlJc w:val="left"/>
      <w:pPr>
        <w:tabs>
          <w:tab w:val="num" w:pos="1454"/>
        </w:tabs>
        <w:ind w:left="1454" w:hanging="360"/>
      </w:pPr>
      <w:rPr>
        <w:rFonts w:hint="default" w:ascii="Courier New" w:hAnsi="Courier New" w:cs="Courier New"/>
      </w:rPr>
    </w:lvl>
    <w:lvl w:ilvl="2" w:tplc="04090005" w:tentative="1">
      <w:start w:val="1"/>
      <w:numFmt w:val="bullet"/>
      <w:lvlText w:val=""/>
      <w:lvlJc w:val="left"/>
      <w:pPr>
        <w:tabs>
          <w:tab w:val="num" w:pos="2174"/>
        </w:tabs>
        <w:ind w:left="2174" w:hanging="360"/>
      </w:pPr>
      <w:rPr>
        <w:rFonts w:hint="default" w:ascii="Wingdings" w:hAnsi="Wingdings"/>
      </w:rPr>
    </w:lvl>
    <w:lvl w:ilvl="3" w:tplc="04090001" w:tentative="1">
      <w:start w:val="1"/>
      <w:numFmt w:val="bullet"/>
      <w:lvlText w:val=""/>
      <w:lvlJc w:val="left"/>
      <w:pPr>
        <w:tabs>
          <w:tab w:val="num" w:pos="2894"/>
        </w:tabs>
        <w:ind w:left="2894" w:hanging="360"/>
      </w:pPr>
      <w:rPr>
        <w:rFonts w:hint="default" w:ascii="Symbol" w:hAnsi="Symbol"/>
      </w:rPr>
    </w:lvl>
    <w:lvl w:ilvl="4" w:tplc="04090003" w:tentative="1">
      <w:start w:val="1"/>
      <w:numFmt w:val="bullet"/>
      <w:lvlText w:val="o"/>
      <w:lvlJc w:val="left"/>
      <w:pPr>
        <w:tabs>
          <w:tab w:val="num" w:pos="3614"/>
        </w:tabs>
        <w:ind w:left="3614" w:hanging="360"/>
      </w:pPr>
      <w:rPr>
        <w:rFonts w:hint="default" w:ascii="Courier New" w:hAnsi="Courier New" w:cs="Courier New"/>
      </w:rPr>
    </w:lvl>
    <w:lvl w:ilvl="5" w:tplc="04090005" w:tentative="1">
      <w:start w:val="1"/>
      <w:numFmt w:val="bullet"/>
      <w:lvlText w:val=""/>
      <w:lvlJc w:val="left"/>
      <w:pPr>
        <w:tabs>
          <w:tab w:val="num" w:pos="4334"/>
        </w:tabs>
        <w:ind w:left="4334" w:hanging="360"/>
      </w:pPr>
      <w:rPr>
        <w:rFonts w:hint="default" w:ascii="Wingdings" w:hAnsi="Wingdings"/>
      </w:rPr>
    </w:lvl>
    <w:lvl w:ilvl="6" w:tplc="04090001" w:tentative="1">
      <w:start w:val="1"/>
      <w:numFmt w:val="bullet"/>
      <w:lvlText w:val=""/>
      <w:lvlJc w:val="left"/>
      <w:pPr>
        <w:tabs>
          <w:tab w:val="num" w:pos="5054"/>
        </w:tabs>
        <w:ind w:left="5054" w:hanging="360"/>
      </w:pPr>
      <w:rPr>
        <w:rFonts w:hint="default" w:ascii="Symbol" w:hAnsi="Symbol"/>
      </w:rPr>
    </w:lvl>
    <w:lvl w:ilvl="7" w:tplc="04090003" w:tentative="1">
      <w:start w:val="1"/>
      <w:numFmt w:val="bullet"/>
      <w:lvlText w:val="o"/>
      <w:lvlJc w:val="left"/>
      <w:pPr>
        <w:tabs>
          <w:tab w:val="num" w:pos="5774"/>
        </w:tabs>
        <w:ind w:left="5774" w:hanging="360"/>
      </w:pPr>
      <w:rPr>
        <w:rFonts w:hint="default" w:ascii="Courier New" w:hAnsi="Courier New" w:cs="Courier New"/>
      </w:rPr>
    </w:lvl>
    <w:lvl w:ilvl="8" w:tplc="04090005" w:tentative="1">
      <w:start w:val="1"/>
      <w:numFmt w:val="bullet"/>
      <w:lvlText w:val=""/>
      <w:lvlJc w:val="left"/>
      <w:pPr>
        <w:tabs>
          <w:tab w:val="num" w:pos="6494"/>
        </w:tabs>
        <w:ind w:left="6494" w:hanging="360"/>
      </w:pPr>
      <w:rPr>
        <w:rFonts w:hint="default" w:ascii="Wingdings" w:hAnsi="Wingdings"/>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12731"/>
    <w:rsid w:val="00026A21"/>
    <w:rsid w:val="00030AA4"/>
    <w:rsid w:val="0003155D"/>
    <w:rsid w:val="00033DBD"/>
    <w:rsid w:val="000358D3"/>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0585"/>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1F7C"/>
    <w:rsid w:val="0046490C"/>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780C"/>
    <w:rsid w:val="004F6761"/>
    <w:rsid w:val="005004E3"/>
    <w:rsid w:val="00500E9A"/>
    <w:rsid w:val="00501617"/>
    <w:rsid w:val="0051683B"/>
    <w:rsid w:val="00524BE7"/>
    <w:rsid w:val="005272F4"/>
    <w:rsid w:val="00530E1D"/>
    <w:rsid w:val="00534D52"/>
    <w:rsid w:val="005370A6"/>
    <w:rsid w:val="0056558C"/>
    <w:rsid w:val="00573191"/>
    <w:rsid w:val="00575EE7"/>
    <w:rsid w:val="00590645"/>
    <w:rsid w:val="00592204"/>
    <w:rsid w:val="005A6DC8"/>
    <w:rsid w:val="005B2D77"/>
    <w:rsid w:val="005C1B07"/>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1AA0"/>
    <w:rsid w:val="006B6AFF"/>
    <w:rsid w:val="006C06BD"/>
    <w:rsid w:val="006C2875"/>
    <w:rsid w:val="006C60A6"/>
    <w:rsid w:val="006D53EE"/>
    <w:rsid w:val="006D6AD8"/>
    <w:rsid w:val="006E4B62"/>
    <w:rsid w:val="006E5963"/>
    <w:rsid w:val="006E6774"/>
    <w:rsid w:val="006E7E44"/>
    <w:rsid w:val="006F3FE6"/>
    <w:rsid w:val="006F72FC"/>
    <w:rsid w:val="007040E7"/>
    <w:rsid w:val="0071147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3BB4"/>
    <w:rsid w:val="0088693C"/>
    <w:rsid w:val="008A23C9"/>
    <w:rsid w:val="008A6712"/>
    <w:rsid w:val="008A73E6"/>
    <w:rsid w:val="008C172B"/>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91F43"/>
    <w:rsid w:val="009A2B15"/>
    <w:rsid w:val="009A6D05"/>
    <w:rsid w:val="009A7FC2"/>
    <w:rsid w:val="009B3C2F"/>
    <w:rsid w:val="009B3DEE"/>
    <w:rsid w:val="009B5A14"/>
    <w:rsid w:val="009C025D"/>
    <w:rsid w:val="009E0B38"/>
    <w:rsid w:val="009F3A04"/>
    <w:rsid w:val="00A0099A"/>
    <w:rsid w:val="00A05014"/>
    <w:rsid w:val="00A0728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C16AD"/>
    <w:rsid w:val="00AD58CF"/>
    <w:rsid w:val="00AD5F64"/>
    <w:rsid w:val="00AD6E0D"/>
    <w:rsid w:val="00AE095C"/>
    <w:rsid w:val="00AE0C8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55"/>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07C8"/>
    <w:rsid w:val="00CB3366"/>
    <w:rsid w:val="00CC537C"/>
    <w:rsid w:val="00CD4105"/>
    <w:rsid w:val="00CF0CB6"/>
    <w:rsid w:val="00CF6029"/>
    <w:rsid w:val="00D0286D"/>
    <w:rsid w:val="00D04EAE"/>
    <w:rsid w:val="00D0658C"/>
    <w:rsid w:val="00D234D0"/>
    <w:rsid w:val="00D3247B"/>
    <w:rsid w:val="00D406AA"/>
    <w:rsid w:val="00D5125D"/>
    <w:rsid w:val="00D515FE"/>
    <w:rsid w:val="00D52CF5"/>
    <w:rsid w:val="00D60029"/>
    <w:rsid w:val="00D6695C"/>
    <w:rsid w:val="00D7046C"/>
    <w:rsid w:val="00D738D8"/>
    <w:rsid w:val="00D744E7"/>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1187B"/>
    <w:rsid w:val="00E30AC2"/>
    <w:rsid w:val="00E33DA8"/>
    <w:rsid w:val="00E35E53"/>
    <w:rsid w:val="00E37B2E"/>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33EB"/>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B2B26"/>
    <w:rsid w:val="00FE0ABE"/>
    <w:rsid w:val="00FF356C"/>
    <w:rsid w:val="00FF4E54"/>
    <w:rsid w:val="280FB8F1"/>
    <w:rsid w:val="4E886D23"/>
    <w:rsid w:val="609D9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styleId="TableText" w:customStyle="1">
    <w:name w:val="Table Text"/>
    <w:basedOn w:val="Normal"/>
    <w:pPr>
      <w:ind w:left="14"/>
    </w:pPr>
    <w:rPr>
      <w:spacing w:val="-5"/>
      <w:sz w:val="16"/>
    </w:rPr>
  </w:style>
  <w:style w:type="paragraph" w:styleId="TableHeader" w:customStyle="1">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ing3CharChar" w:customStyle="1">
    <w:name w:val="Heading 3 Char Char"/>
    <w:basedOn w:val="DefaultParagraphFont"/>
    <w:rPr>
      <w:rFonts w:ascii="Arial" w:hAnsi="Arial" w:cs="Arial"/>
      <w:b/>
      <w:bCs/>
      <w:noProof w:val="0"/>
      <w:sz w:val="22"/>
      <w:szCs w:val="26"/>
      <w:lang w:val="en-US" w:eastAsia="en-US" w:bidi="ar-SA"/>
    </w:rPr>
  </w:style>
  <w:style w:type="paragraph" w:styleId="TableEntry" w:customStyle="1">
    <w:name w:val="Table Entry"/>
    <w:basedOn w:val="Normal"/>
    <w:rPr>
      <w:sz w:val="18"/>
    </w:rPr>
  </w:style>
  <w:style w:type="paragraph" w:styleId="BodyText3">
    <w:name w:val="Body Text 3"/>
    <w:basedOn w:val="Normal"/>
    <w:pPr>
      <w:spacing w:after="120"/>
    </w:pPr>
    <w:rPr>
      <w:sz w:val="16"/>
      <w:szCs w:val="16"/>
    </w:rPr>
  </w:style>
  <w:style w:type="paragraph" w:styleId="BracketedTemplateInstructions" w:customStyle="1">
    <w:name w:val="Bracketed Template Instructions"/>
    <w:basedOn w:val="Normal"/>
    <w:rPr>
      <w:sz w:val="16"/>
    </w:rPr>
  </w:style>
  <w:style w:type="paragraph" w:styleId="StyleHeading3Italic" w:customStyle="1">
    <w:name w:val="Style Heading 3 + Italic"/>
    <w:basedOn w:val="Heading3"/>
    <w:rPr>
      <w:i/>
      <w:iCs/>
    </w:rPr>
  </w:style>
  <w:style w:type="character" w:styleId="StyleHeading3ItalicChar" w:customStyle="1">
    <w:name w:val="Style Heading 3 + Italic Char"/>
    <w:basedOn w:val="Heading3CharChar"/>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Pr>
      <w:bCs/>
      <w:sz w:val="20"/>
    </w:rPr>
  </w:style>
  <w:style w:type="paragraph" w:styleId="StyleBodyText8ptBoldAfter0pt" w:customStyle="1">
    <w:name w:val="Style Body Text + 8 pt Bold After:  0 pt"/>
    <w:basedOn w:val="BodyText"/>
    <w:pPr>
      <w:spacing w:after="0"/>
      <w:ind w:left="0"/>
    </w:pPr>
    <w:rPr>
      <w:b/>
      <w:bCs/>
      <w:sz w:val="16"/>
    </w:rPr>
  </w:style>
  <w:style w:type="paragraph" w:styleId="StyleBodyTextBoldCentered" w:customStyle="1">
    <w:name w:val="Style Body Text + Bold Centered"/>
    <w:basedOn w:val="BodyText"/>
    <w:pPr>
      <w:ind w:left="0"/>
      <w:jc w:val="center"/>
    </w:pPr>
    <w:rPr>
      <w:b/>
      <w:bCs/>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styleId="FieldLabel" w:customStyle="1">
    <w:name w:val="FieldLabel"/>
    <w:basedOn w:val="Normal"/>
    <w:rsid w:val="000C30CC"/>
    <w:pPr>
      <w:widowControl w:val="0"/>
      <w:spacing w:before="20" w:after="6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styleId="DeliverableName" w:customStyle="1">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F27B3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7400EE"/>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3A1498"/>
    <w:tblPr/>
    <w:tcPr>
      <w:shd w:val="clear" w:color="auto" w:fill="FFFFCC"/>
    </w:tcPr>
  </w:style>
  <w:style w:type="paragraph" w:styleId="DocumentTitle" w:customStyle="1">
    <w:name w:val="Document Title"/>
    <w:rsid w:val="00330146"/>
    <w:rPr>
      <w:snapToGrid w:val="0"/>
      <w:sz w:val="24"/>
    </w:rPr>
  </w:style>
  <w:style w:type="paragraph" w:styleId="StyleHeading2Before0ptAfter6pt" w:customStyle="1">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styleId="IntroPara" w:customStyle="1">
    <w:name w:val="IntroPara"/>
    <w:basedOn w:val="Normal"/>
    <w:rsid w:val="00D916B6"/>
    <w:pPr>
      <w:spacing w:after="240"/>
    </w:pPr>
    <w:rPr>
      <w:rFonts w:ascii="Times New Roman" w:hAnsi="Times New Roman"/>
      <w:sz w:val="24"/>
      <w:szCs w:val="24"/>
      <w:lang w:val="en-AU"/>
    </w:rPr>
  </w:style>
  <w:style w:type="paragraph" w:styleId="SectionedBullet" w:customStyle="1">
    <w:name w:val="SectionedBullet"/>
    <w:basedOn w:val="Normal"/>
    <w:rsid w:val="00D916B6"/>
    <w:pPr>
      <w:numPr>
        <w:numId w:val="3"/>
      </w:numPr>
      <w:spacing w:after="160"/>
    </w:pPr>
    <w:rPr>
      <w:rFonts w:ascii="Times New Roman" w:hAnsi="Times New Roman"/>
      <w:kern w:val="24"/>
      <w:sz w:val="24"/>
      <w:szCs w:val="24"/>
      <w:lang w:val="en-AU"/>
    </w:rPr>
  </w:style>
  <w:style w:type="paragraph" w:styleId="SectionSubHeading" w:customStyle="1">
    <w:name w:val="SectionSubHeading"/>
    <w:basedOn w:val="Normal"/>
    <w:rsid w:val="00D916B6"/>
    <w:pPr>
      <w:spacing w:after="240"/>
    </w:pPr>
    <w:rPr>
      <w:rFonts w:ascii="Times New Roman" w:hAnsi="Times New Roman"/>
      <w:b/>
      <w:bCs/>
      <w:sz w:val="24"/>
      <w:szCs w:val="24"/>
      <w:lang w:val="en-AU"/>
    </w:rPr>
  </w:style>
  <w:style w:type="paragraph" w:styleId="figure" w:customStyle="1">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styleId="TableStyle1" w:customStyle="1">
    <w:name w:val="Table Style1"/>
    <w:basedOn w:val="TableNormal"/>
    <w:rsid w:val="006E5963"/>
    <w:rPr>
      <w:rFonts w:ascii="Arial" w:hAnsi="Arial"/>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jectStatusReport" w:customStyle="1">
    <w:name w:val="ProjectStatusReport"/>
    <w:basedOn w:val="TableNormal"/>
    <w:rsid w:val="006E5963"/>
    <w:rPr>
      <w:rFonts w:ascii="Arial" w:hAnsi="Arial"/>
    </w:rPr>
    <w:tblPr>
      <w:tblStyleRowBandSize w:val="1"/>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 w:type="character" w:styleId="normaltextrun" w:customStyle="1">
    <w:name w:val="normaltextrun"/>
    <w:basedOn w:val="DefaultParagraphFont"/>
    <w:rsid w:val="0071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07/relationships/hdphoto" Target="media/hdphoto1.wdp"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01141723.dot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DJ</dc:creator>
  <lastModifiedBy>Samantha Mallari</lastModifiedBy>
  <revision>3</revision>
  <lastPrinted>2004-07-12T06:29:00.0000000Z</lastPrinted>
  <dcterms:created xsi:type="dcterms:W3CDTF">2017-03-06T07:54:00.0000000Z</dcterms:created>
  <dcterms:modified xsi:type="dcterms:W3CDTF">2017-03-08T02:15:14.4758376Z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