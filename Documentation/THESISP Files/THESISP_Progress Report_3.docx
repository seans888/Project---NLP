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A80A20"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A80A20"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A80A2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A80A2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A80A2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A80A2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A80A2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A80A2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A80A2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FD6D1F"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4961ED4B" w:rsidR="00840033" w:rsidRPr="009435EB" w:rsidRDefault="00DB6E25" w:rsidP="009435EB">
            <w:pPr>
              <w:spacing w:before="40" w:after="40"/>
            </w:pPr>
            <w:r>
              <w:t>06/26</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20EAE183" w:rsidR="00840033" w:rsidRPr="00A951FF" w:rsidRDefault="00DB6E25" w:rsidP="006D6AD8">
            <w:pPr>
              <w:pStyle w:val="StyleTableHeader10pt"/>
              <w:spacing w:before="20" w:after="60"/>
              <w:jc w:val="left"/>
              <w:rPr>
                <w:b w:val="0"/>
                <w:bCs w:val="0"/>
              </w:rPr>
            </w:pPr>
            <w:r>
              <w:rPr>
                <w:b w:val="0"/>
                <w:bCs w:val="0"/>
              </w:rPr>
              <w:t>06/26/17 – 07/03</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4878EA12" w:rsidR="00FC5B49" w:rsidRDefault="00DB6E25" w:rsidP="00FC5B49">
                  <w:pPr>
                    <w:spacing w:before="40" w:after="40"/>
                    <w:jc w:val="center"/>
                  </w:pPr>
                  <w:r>
                    <w:t>2</w:t>
                  </w:r>
                  <w:r w:rsidR="00FC5B49">
                    <w:t>0%</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23580D54" w:rsidR="00FC5B49" w:rsidRPr="00C13EAB" w:rsidRDefault="00FC5B49" w:rsidP="00FC5B49">
                  <w:pPr>
                    <w:spacing w:before="40" w:after="40"/>
                    <w:jc w:val="center"/>
                  </w:pPr>
                  <w:r>
                    <w:t>Delayed</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1655256E" w:rsidR="00FC5B49" w:rsidRPr="00C13EAB" w:rsidRDefault="00FC5B49" w:rsidP="00FC5B49">
                  <w:pPr>
                    <w:spacing w:before="40" w:after="40"/>
                    <w:jc w:val="center"/>
                  </w:pPr>
                  <w:r>
                    <w:t>Delayed</w:t>
                  </w:r>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11AF4508" w:rsidR="00FC5B49" w:rsidRDefault="00DB6E25" w:rsidP="00FC5B49">
                  <w:pPr>
                    <w:spacing w:before="40" w:after="40"/>
                    <w:jc w:val="center"/>
                  </w:pPr>
                  <w:r>
                    <w:t>06/26</w:t>
                  </w:r>
                  <w:r w:rsidR="00FC5B49">
                    <w:t>/17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73D1C0CE" w:rsidR="00FC5B49" w:rsidRDefault="00E635D3"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5C3DA70B" w:rsidR="00E635D3" w:rsidRDefault="00DB6E25" w:rsidP="00E635D3">
                  <w:pPr>
                    <w:spacing w:before="40" w:after="40"/>
                    <w:jc w:val="center"/>
                  </w:pPr>
                  <w:r>
                    <w:t>06/26</w:t>
                  </w:r>
                  <w:r w:rsidR="00E635D3">
                    <w:t>/17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86196F5" w:rsidR="00E635D3" w:rsidRDefault="00E635D3"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27AA570E" w:rsidR="00E635D3" w:rsidRDefault="00DB6E25" w:rsidP="00E635D3">
                  <w:pPr>
                    <w:spacing w:before="40" w:after="40"/>
                    <w:jc w:val="center"/>
                  </w:pPr>
                  <w:r>
                    <w:t>06/26</w:t>
                  </w:r>
                  <w:r w:rsidR="00E635D3">
                    <w:t>/17</w:t>
                  </w:r>
                </w:p>
              </w:tc>
              <w:tc>
                <w:tcPr>
                  <w:tcW w:w="1606" w:type="dxa"/>
                  <w:vAlign w:val="top"/>
                </w:tcPr>
                <w:p w14:paraId="15DF673E" w14:textId="6E15C18F" w:rsidR="00E635D3" w:rsidRDefault="00DB6E25" w:rsidP="00E635D3">
                  <w:pPr>
                    <w:spacing w:before="40" w:after="40"/>
                    <w:jc w:val="center"/>
                  </w:pPr>
                  <w:r>
                    <w:t>5</w:t>
                  </w:r>
                  <w:r w:rsidR="00E635D3">
                    <w:t>0%</w:t>
                  </w:r>
                </w:p>
              </w:tc>
              <w:tc>
                <w:tcPr>
                  <w:tcW w:w="2557" w:type="dxa"/>
                  <w:vAlign w:val="top"/>
                </w:tcPr>
                <w:p w14:paraId="36887969" w14:textId="049B18FD" w:rsidR="00E635D3" w:rsidRDefault="00E635D3" w:rsidP="00E635D3">
                  <w:pPr>
                    <w:spacing w:before="40" w:after="40"/>
                    <w:jc w:val="center"/>
                  </w:pPr>
                  <w:r>
                    <w:t>Delayed</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69ED4D1E" w:rsidR="00E635D3" w:rsidRDefault="00DB6E25" w:rsidP="00E635D3">
                  <w:pPr>
                    <w:spacing w:before="40" w:after="40"/>
                    <w:jc w:val="center"/>
                  </w:pPr>
                  <w:r>
                    <w:t>06/26</w:t>
                  </w:r>
                  <w:r w:rsidR="00E635D3">
                    <w:t>/17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3D5FA5BA" w:rsidR="00E635D3" w:rsidRDefault="00E635D3" w:rsidP="00E635D3">
                  <w:pPr>
                    <w:spacing w:before="40" w:after="40"/>
                    <w:jc w:val="center"/>
                  </w:pPr>
                  <w:r>
                    <w:t>Delayed</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7A767601" w:rsidR="00FC5B49" w:rsidRDefault="00FD6D1F" w:rsidP="00FC5B49">
                  <w:pPr>
                    <w:spacing w:before="40" w:after="40"/>
                    <w:jc w:val="center"/>
                  </w:pPr>
                  <w:r>
                    <w:t>2</w:t>
                  </w:r>
                  <w:bookmarkStart w:id="22" w:name="_GoBack"/>
                  <w:bookmarkEnd w:id="22"/>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1D32A3EE" w:rsidR="00F63C9D" w:rsidRDefault="00DB6E25" w:rsidP="003619B3">
                  <w:pPr>
                    <w:spacing w:before="40" w:after="40"/>
                    <w:jc w:val="center"/>
                  </w:pPr>
                  <w:r>
                    <w:t>07/03</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02C2D664" w:rsidR="00F63C9D" w:rsidRDefault="00DB6E25" w:rsidP="003619B3">
                  <w:pPr>
                    <w:spacing w:before="40" w:after="40"/>
                    <w:jc w:val="center"/>
                  </w:pPr>
                  <w:r>
                    <w:t>07/03</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E1DD180" w:rsidR="009435EB" w:rsidRDefault="00DB6E25" w:rsidP="003619B3">
                  <w:pPr>
                    <w:spacing w:before="40" w:after="40"/>
                    <w:jc w:val="center"/>
                  </w:pPr>
                  <w:r>
                    <w:t>07/1</w:t>
                  </w:r>
                  <w:r w:rsidR="00E635D3">
                    <w:t>6</w:t>
                  </w:r>
                  <w:r w:rsidR="2F0F7D90">
                    <w:t>/17</w:t>
                  </w:r>
                </w:p>
              </w:tc>
              <w:tc>
                <w:tcPr>
                  <w:tcW w:w="1606" w:type="dxa"/>
                  <w:vAlign w:val="top"/>
                </w:tcPr>
                <w:p w14:paraId="3D05DCDB" w14:textId="01DDBD58" w:rsidR="009435EB" w:rsidRDefault="00DB6E25" w:rsidP="003619B3">
                  <w:pPr>
                    <w:spacing w:before="40" w:after="40"/>
                    <w:jc w:val="center"/>
                  </w:pPr>
                  <w:r>
                    <w:t>50%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AE356B" w:rsidR="009435EB" w:rsidRDefault="00DB6E25" w:rsidP="001F449F">
                  <w:pPr>
                    <w:spacing w:before="40" w:after="40"/>
                    <w:jc w:val="center"/>
                  </w:pPr>
                  <w:r>
                    <w:t>07/16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5F730A48" w:rsidR="00D6695C" w:rsidRPr="00D6695C" w:rsidRDefault="00176B41" w:rsidP="00E635D3">
                  <w:r>
                    <w:t>To</w:t>
                  </w:r>
                  <w:r w:rsidR="00DB6E25">
                    <w:t xml:space="preserve"> finish </w:t>
                  </w:r>
                  <w:r w:rsidR="00E635D3">
                    <w:t>the Results and Discussions part of the paper</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FD6D1F"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FD6D1F"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FD6D1F"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54532" w14:textId="77777777" w:rsidR="00A80A20" w:rsidRDefault="00A80A20">
      <w:r>
        <w:separator/>
      </w:r>
    </w:p>
  </w:endnote>
  <w:endnote w:type="continuationSeparator" w:id="0">
    <w:p w14:paraId="101E648A" w14:textId="77777777" w:rsidR="00A80A20" w:rsidRDefault="00A8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628F63C2"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FD6D1F">
      <w:rPr>
        <w:noProof/>
        <w:sz w:val="18"/>
        <w:szCs w:val="18"/>
      </w:rPr>
      <w:t>8</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FD6D1F">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AFF3" w14:textId="77777777" w:rsidR="00A80A20" w:rsidRDefault="00A80A20">
      <w:r>
        <w:separator/>
      </w:r>
    </w:p>
  </w:footnote>
  <w:footnote w:type="continuationSeparator" w:id="0">
    <w:p w14:paraId="4F2F508F" w14:textId="77777777" w:rsidR="00A80A20" w:rsidRDefault="00A80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01141723.dot</Template>
  <TotalTime>205</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50</cp:revision>
  <cp:lastPrinted>2004-07-12T06:29:00Z</cp:lastPrinted>
  <dcterms:created xsi:type="dcterms:W3CDTF">2013-05-08T02:00:00Z</dcterms:created>
  <dcterms:modified xsi:type="dcterms:W3CDTF">2017-07-24T14:43:00Z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