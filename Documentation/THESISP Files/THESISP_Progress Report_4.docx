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0E1326"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644F27"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r w:rsidR="00FD76E5" w:rsidRPr="003557E7" w14:paraId="75752B9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55DC1B0" w14:textId="5DCEF704" w:rsidR="00FD76E5" w:rsidRDefault="000E1326" w:rsidP="745C56BD">
            <w:pPr>
              <w:pStyle w:val="TableText"/>
              <w:spacing w:before="20" w:after="60"/>
              <w:rPr>
                <w:rFonts w:eastAsia="Arial" w:cs="Arial"/>
                <w:sz w:val="20"/>
              </w:rPr>
            </w:pPr>
            <w:r>
              <w:rPr>
                <w:rFonts w:eastAsia="Arial" w:cs="Arial"/>
                <w:sz w:val="20"/>
              </w:rPr>
              <w:t>1.3</w:t>
            </w:r>
            <w:bookmarkStart w:id="16" w:name="_GoBack"/>
            <w:bookmarkEnd w:id="16"/>
          </w:p>
        </w:tc>
        <w:tc>
          <w:tcPr>
            <w:tcW w:w="1260" w:type="dxa"/>
          </w:tcPr>
          <w:p w14:paraId="78DC29D1" w14:textId="0DFEB758" w:rsidR="00FD76E5" w:rsidRDefault="00FD76E5" w:rsidP="00FC5B49">
            <w:pPr>
              <w:pStyle w:val="TableText"/>
              <w:spacing w:before="20" w:after="60"/>
              <w:ind w:left="0"/>
              <w:rPr>
                <w:rFonts w:eastAsia="Arial" w:cs="Arial"/>
                <w:sz w:val="20"/>
              </w:rPr>
            </w:pPr>
            <w:r>
              <w:rPr>
                <w:rFonts w:eastAsia="Arial" w:cs="Arial"/>
                <w:sz w:val="20"/>
              </w:rPr>
              <w:t xml:space="preserve"> 07/03/17</w:t>
            </w:r>
          </w:p>
        </w:tc>
        <w:tc>
          <w:tcPr>
            <w:tcW w:w="1980" w:type="dxa"/>
          </w:tcPr>
          <w:p w14:paraId="313D2F90" w14:textId="5CED5A21" w:rsidR="00FD76E5" w:rsidRDefault="00FD76E5" w:rsidP="2F0F7D90">
            <w:pPr>
              <w:pStyle w:val="TableText"/>
              <w:spacing w:before="20" w:after="60"/>
              <w:ind w:left="0"/>
              <w:rPr>
                <w:rFonts w:eastAsia="Arial" w:cs="Arial"/>
                <w:sz w:val="20"/>
              </w:rPr>
            </w:pPr>
            <w:r>
              <w:rPr>
                <w:rFonts w:eastAsia="Arial" w:cs="Arial"/>
                <w:sz w:val="20"/>
              </w:rPr>
              <w:t>Samantha Mallari</w:t>
            </w:r>
          </w:p>
        </w:tc>
        <w:tc>
          <w:tcPr>
            <w:tcW w:w="4140" w:type="dxa"/>
          </w:tcPr>
          <w:p w14:paraId="13566BE0" w14:textId="67D7EB0F" w:rsidR="00FD76E5" w:rsidRPr="00DB6E25" w:rsidRDefault="00FD76E5" w:rsidP="2F0F7D90">
            <w:pPr>
              <w:pStyle w:val="TableText"/>
              <w:spacing w:before="20" w:after="60"/>
              <w:rPr>
                <w:rFonts w:eastAsia="Arial" w:cs="Arial"/>
                <w:sz w:val="20"/>
              </w:rPr>
            </w:pPr>
            <w:r>
              <w:rPr>
                <w:rFonts w:eastAsia="Arial" w:cs="Arial"/>
                <w:sz w:val="20"/>
              </w:rPr>
              <w:t>Results and Discussions part of the paper is at 80% (progress)</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644F2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644F2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644F2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644F2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644F2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644F2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644F2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7" w:name="_Toc67755723"/>
      <w:bookmarkStart w:id="18" w:name="_Toc77392557"/>
      <w:bookmarkStart w:id="19" w:name="_Toc1899706"/>
      <w:r w:rsidRPr="003A1956">
        <w:rPr>
          <w:sz w:val="26"/>
          <w:szCs w:val="26"/>
        </w:rPr>
        <w:lastRenderedPageBreak/>
        <w:t>PROJECT STATUS REPORT</w:t>
      </w:r>
      <w:r w:rsidR="00A31CBF" w:rsidRPr="003A1956">
        <w:rPr>
          <w:sz w:val="26"/>
          <w:szCs w:val="26"/>
        </w:rPr>
        <w:t xml:space="preserve"> PURPOSE</w:t>
      </w:r>
      <w:bookmarkEnd w:id="17"/>
      <w:bookmarkEnd w:id="18"/>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9"/>
    <w:p w14:paraId="2AD75BF3" w14:textId="77777777" w:rsidR="003A1956" w:rsidRDefault="000E1326"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25AD48F2" w14:textId="77777777" w:rsidR="007B0604" w:rsidRDefault="005C6B99" w:rsidP="003A1956">
      <w:pPr>
        <w:pStyle w:val="Heading2"/>
        <w:spacing w:before="480" w:after="240"/>
      </w:pPr>
      <w:bookmarkStart w:id="21" w:name="_Toc77392559"/>
      <w:r>
        <w:t>Project Status Report Details</w:t>
      </w:r>
      <w:bookmarkEnd w:id="21"/>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1EFC121E" w:rsidR="00840033" w:rsidRPr="009435EB" w:rsidRDefault="00FD76E5" w:rsidP="009435EB">
            <w:pPr>
              <w:spacing w:before="40" w:after="40"/>
            </w:pPr>
            <w:r>
              <w:t>07/03</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4D16ED5F" w:rsidR="00840033" w:rsidRPr="00A951FF" w:rsidRDefault="00FD76E5" w:rsidP="006D6AD8">
            <w:pPr>
              <w:pStyle w:val="StyleTableHeader10pt"/>
              <w:spacing w:before="20" w:after="60"/>
              <w:jc w:val="left"/>
              <w:rPr>
                <w:b w:val="0"/>
                <w:bCs w:val="0"/>
              </w:rPr>
            </w:pPr>
            <w:r>
              <w:rPr>
                <w:b w:val="0"/>
                <w:bCs w:val="0"/>
              </w:rPr>
              <w:t>07/03/17 – 07/10</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5A35BD7D" w:rsidR="00FC5B49" w:rsidRDefault="00FD76E5" w:rsidP="00FC5B49">
                  <w:pPr>
                    <w:spacing w:before="40" w:after="40"/>
                    <w:jc w:val="center"/>
                  </w:pPr>
                  <w:r>
                    <w:t>30</w:t>
                  </w:r>
                  <w:r w:rsidR="00FC5B49">
                    <w:t>%</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961E94C" w:rsidR="00FC5B49" w:rsidRDefault="00DB6E25" w:rsidP="00FC5B49">
                  <w:pPr>
                    <w:spacing w:before="40" w:after="40"/>
                    <w:jc w:val="center"/>
                  </w:pPr>
                  <w:r w:rsidRPr="00DB6E25">
                    <w:t>08/21/17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3E264BDC" w:rsidR="00FC5B49" w:rsidRPr="00C13EAB" w:rsidRDefault="00FD76E5" w:rsidP="00FC5B49">
                  <w:pPr>
                    <w:spacing w:before="40" w:after="40"/>
                    <w:jc w:val="center"/>
                  </w:pPr>
                  <w:r>
                    <w:t>On time</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3B24B0E2" w:rsidR="00FC5B49" w:rsidRDefault="00DB6E25" w:rsidP="00FC5B49">
                  <w:pPr>
                    <w:spacing w:before="40" w:after="40"/>
                    <w:jc w:val="center"/>
                  </w:pPr>
                  <w:r w:rsidRPr="00DB6E25">
                    <w:t>08/21/17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11ED3425" w:rsidR="00FC5B49" w:rsidRPr="00C13EAB" w:rsidRDefault="00FD76E5" w:rsidP="00FC5B49">
                  <w:pPr>
                    <w:spacing w:before="40" w:after="40"/>
                    <w:jc w:val="center"/>
                  </w:pPr>
                  <w:r>
                    <w:t>On time</w:t>
                  </w:r>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1E63966C" w:rsidR="00FC5B49" w:rsidRDefault="00323C62" w:rsidP="00FC5B49">
                  <w:pPr>
                    <w:spacing w:before="40" w:after="40"/>
                    <w:jc w:val="center"/>
                  </w:pPr>
                  <w:r w:rsidRPr="00323C62">
                    <w:t>07/03/17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73D1C0CE" w:rsidR="00FC5B49" w:rsidRDefault="00E635D3" w:rsidP="00FC5B49">
                  <w:pPr>
                    <w:spacing w:before="40" w:after="40"/>
                    <w:jc w:val="center"/>
                  </w:pPr>
                  <w:r>
                    <w:t>Delayed</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405A0A17" w:rsidR="00E635D3" w:rsidRDefault="00323C62" w:rsidP="00E635D3">
                  <w:pPr>
                    <w:spacing w:before="40" w:after="40"/>
                    <w:jc w:val="center"/>
                  </w:pPr>
                  <w:r w:rsidRPr="00323C62">
                    <w:t>07/03/17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486196F5" w:rsidR="00E635D3" w:rsidRDefault="00E635D3" w:rsidP="00E635D3">
                  <w:pPr>
                    <w:spacing w:before="40" w:after="40"/>
                    <w:jc w:val="center"/>
                  </w:pPr>
                  <w:r>
                    <w:t>Delayed</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7C8B9124" w:rsidR="00E635D3" w:rsidRDefault="00323C62" w:rsidP="00E635D3">
                  <w:pPr>
                    <w:spacing w:before="40" w:after="40"/>
                    <w:jc w:val="center"/>
                  </w:pPr>
                  <w:r w:rsidRPr="00323C62">
                    <w:t>07/16/17</w:t>
                  </w:r>
                </w:p>
              </w:tc>
              <w:tc>
                <w:tcPr>
                  <w:tcW w:w="1606" w:type="dxa"/>
                  <w:vAlign w:val="top"/>
                </w:tcPr>
                <w:p w14:paraId="15DF673E" w14:textId="40888F5B" w:rsidR="00E635D3" w:rsidRDefault="00323C62" w:rsidP="00E635D3">
                  <w:pPr>
                    <w:spacing w:before="40" w:after="40"/>
                    <w:jc w:val="center"/>
                  </w:pPr>
                  <w:r>
                    <w:t>8</w:t>
                  </w:r>
                  <w:r w:rsidR="00E635D3">
                    <w:t>0%</w:t>
                  </w:r>
                </w:p>
              </w:tc>
              <w:tc>
                <w:tcPr>
                  <w:tcW w:w="2557" w:type="dxa"/>
                  <w:vAlign w:val="top"/>
                </w:tcPr>
                <w:p w14:paraId="36887969" w14:textId="4BE4FDD3" w:rsidR="00E635D3" w:rsidRDefault="00323C62" w:rsidP="00E635D3">
                  <w:pPr>
                    <w:spacing w:before="40" w:after="40"/>
                    <w:jc w:val="center"/>
                  </w:pPr>
                  <w:r>
                    <w:t>On time</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08FB60AD" w:rsidR="00E635D3" w:rsidRDefault="00323C62" w:rsidP="00E635D3">
                  <w:pPr>
                    <w:spacing w:before="40" w:after="40"/>
                    <w:jc w:val="center"/>
                  </w:pPr>
                  <w:r w:rsidRPr="00323C62">
                    <w:t>07/16/17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00046668" w:rsidR="00E635D3" w:rsidRDefault="00323C62" w:rsidP="00E635D3">
                  <w:pPr>
                    <w:spacing w:before="40" w:after="40"/>
                    <w:jc w:val="center"/>
                  </w:pPr>
                  <w:r>
                    <w:t>On time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lastRenderedPageBreak/>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2502AEE4" w:rsidR="00FC5B49" w:rsidRDefault="00FD76E5" w:rsidP="00FC5B49">
                  <w:pPr>
                    <w:spacing w:before="40" w:after="40"/>
                    <w:jc w:val="center"/>
                  </w:pPr>
                  <w:r>
                    <w:t>3</w:t>
                  </w:r>
                  <w:r w:rsidR="00FC5B49">
                    <w:t>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12754ED6" w:rsidR="00F63C9D" w:rsidRDefault="00323C62" w:rsidP="003619B3">
                  <w:pPr>
                    <w:spacing w:before="40" w:after="40"/>
                    <w:jc w:val="center"/>
                  </w:pPr>
                  <w:r>
                    <w:t>07/16</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2023C7B7" w:rsidR="00F63C9D" w:rsidRDefault="00323C62" w:rsidP="003619B3">
                  <w:pPr>
                    <w:spacing w:before="40" w:after="40"/>
                    <w:jc w:val="center"/>
                  </w:pPr>
                  <w:r>
                    <w:t>07/16</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6E1DD180" w:rsidR="009435EB" w:rsidRDefault="00DB6E25" w:rsidP="003619B3">
                  <w:pPr>
                    <w:spacing w:before="40" w:after="40"/>
                    <w:jc w:val="center"/>
                  </w:pPr>
                  <w:r>
                    <w:t>07/1</w:t>
                  </w:r>
                  <w:r w:rsidR="00E635D3">
                    <w:t>6</w:t>
                  </w:r>
                  <w:r w:rsidR="2F0F7D90">
                    <w:t>/17</w:t>
                  </w:r>
                </w:p>
              </w:tc>
              <w:tc>
                <w:tcPr>
                  <w:tcW w:w="1606" w:type="dxa"/>
                  <w:vAlign w:val="top"/>
                </w:tcPr>
                <w:p w14:paraId="3D05DCDB" w14:textId="3412DDCA" w:rsidR="009435EB" w:rsidRDefault="00323C62" w:rsidP="003619B3">
                  <w:pPr>
                    <w:spacing w:before="40" w:after="40"/>
                    <w:jc w:val="center"/>
                  </w:pPr>
                  <w:r>
                    <w:t>8</w:t>
                  </w:r>
                  <w:r w:rsidR="00DB6E25">
                    <w:t>0%</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AE356B" w:rsidR="009435EB" w:rsidRDefault="00DB6E25" w:rsidP="001F449F">
                  <w:pPr>
                    <w:spacing w:before="40" w:after="40"/>
                    <w:jc w:val="center"/>
                  </w:pPr>
                  <w:r>
                    <w:t>07/16</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lastRenderedPageBreak/>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63D567B9" w:rsidR="00D6695C" w:rsidRPr="00D6695C" w:rsidRDefault="00176B41" w:rsidP="00E635D3">
                  <w:r>
                    <w:t>To</w:t>
                  </w:r>
                  <w:r w:rsidR="00DB6E25">
                    <w:t xml:space="preserve"> finish </w:t>
                  </w:r>
                  <w:r w:rsidR="00E635D3">
                    <w:t xml:space="preserve">the Results and Discussions </w:t>
                  </w:r>
                  <w:r w:rsidR="00323C62">
                    <w:t xml:space="preserve">and Conclusion and Recommendations </w:t>
                  </w:r>
                  <w:r w:rsidR="00E635D3">
                    <w:t>part of the paper</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lastRenderedPageBreak/>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0E1326" w:rsidP="003A1956">
      <w:pPr>
        <w:spacing w:before="240" w:after="240"/>
        <w:jc w:val="center"/>
      </w:pPr>
      <w:r>
        <w:lastRenderedPageBreak/>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0E1326"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0E1326"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41B99" w14:textId="77777777" w:rsidR="00644F27" w:rsidRDefault="00644F27">
      <w:r>
        <w:separator/>
      </w:r>
    </w:p>
  </w:endnote>
  <w:endnote w:type="continuationSeparator" w:id="0">
    <w:p w14:paraId="15E5DF4C" w14:textId="77777777" w:rsidR="00644F27" w:rsidRDefault="006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5CD93C5E"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0E1326">
      <w:rPr>
        <w:noProof/>
        <w:sz w:val="18"/>
        <w:szCs w:val="18"/>
      </w:rPr>
      <w:t>8</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0E1326">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92BE2" w14:textId="77777777" w:rsidR="00644F27" w:rsidRDefault="00644F27">
      <w:r>
        <w:separator/>
      </w:r>
    </w:p>
  </w:footnote>
  <w:footnote w:type="continuationSeparator" w:id="0">
    <w:p w14:paraId="2612FFA5" w14:textId="77777777" w:rsidR="00644F27" w:rsidRDefault="00644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1326"/>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3C62"/>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4F27"/>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5C01"/>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D76E5"/>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01141723.dot</Template>
  <TotalTime>214</TotalTime>
  <Pages>8</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52</cp:revision>
  <cp:lastPrinted>2004-07-12T06:29:00Z</cp:lastPrinted>
  <dcterms:created xsi:type="dcterms:W3CDTF">2013-05-08T02:00:00Z</dcterms:created>
  <dcterms:modified xsi:type="dcterms:W3CDTF">2017-07-24T15:39:00Z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